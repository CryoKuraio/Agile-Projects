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0000C" w:rsidR="00B777C6" w:rsidP="7D2B42BF" w:rsidRDefault="00F03EE3" w14:paraId="6AA03528" w14:textId="22636E8B">
      <w:pPr>
        <w:pStyle w:val="Title"/>
        <w:rPr>
          <w:rFonts w:ascii="Arial" w:hAnsi="Arial" w:cs="Arial" w:asciiTheme="minorAscii" w:hAnsiTheme="minorAscii" w:cstheme="minorAscii"/>
          <w:b w:val="0"/>
          <w:bCs w:val="0"/>
          <w:color w:val="1F497D" w:themeColor="text2"/>
        </w:rPr>
      </w:pPr>
      <w:r w:rsidRPr="7D2B42BF" w:rsidR="00F03EE3">
        <w:rPr>
          <w:rFonts w:ascii="Arial" w:hAnsi="Arial" w:cs="Arial" w:asciiTheme="minorAscii" w:hAnsiTheme="minorAscii" w:cstheme="minorAscii"/>
          <w:b w:val="0"/>
          <w:bCs w:val="0"/>
          <w:color w:val="1F497D" w:themeColor="text2" w:themeTint="FF" w:themeShade="FF"/>
        </w:rPr>
        <w:t>Group</w:t>
      </w:r>
      <w:r w:rsidRPr="7D2B42BF" w:rsidR="00E25782">
        <w:rPr>
          <w:rFonts w:ascii="Arial" w:hAnsi="Arial" w:cs="Arial" w:asciiTheme="minorAscii" w:hAnsiTheme="minorAscii" w:cstheme="minorAscii"/>
          <w:b w:val="0"/>
          <w:bCs w:val="0"/>
          <w:color w:val="1F497D" w:themeColor="text2" w:themeTint="FF" w:themeShade="FF"/>
        </w:rPr>
        <w:t xml:space="preserve"> Meeting </w:t>
      </w:r>
      <w:r w:rsidRPr="7D2B42BF" w:rsidR="0020000C">
        <w:rPr>
          <w:rFonts w:ascii="Arial" w:hAnsi="Arial" w:cs="Arial" w:asciiTheme="minorAscii" w:hAnsiTheme="minorAscii" w:cstheme="minorAscii"/>
          <w:b w:val="0"/>
          <w:bCs w:val="0"/>
          <w:color w:val="1F497D" w:themeColor="text2" w:themeTint="FF" w:themeShade="FF"/>
        </w:rPr>
        <w:t>Report</w:t>
      </w:r>
      <w:r w:rsidRPr="7D2B42BF" w:rsidR="63664F29">
        <w:rPr>
          <w:rFonts w:ascii="Arial" w:hAnsi="Arial" w:cs="Arial" w:asciiTheme="minorAscii" w:hAnsiTheme="minorAscii" w:cstheme="minorAscii"/>
          <w:b w:val="0"/>
          <w:bCs w:val="0"/>
          <w:color w:val="1F497D" w:themeColor="text2" w:themeTint="FF" w:themeShade="FF"/>
        </w:rPr>
        <w:t xml:space="preserve"> 4</w:t>
      </w: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1"/>
        <w:gridCol w:w="4363"/>
      </w:tblGrid>
      <w:tr w:rsidRPr="000547C0" w:rsidR="002B2D13" w:rsidTr="2A067F9B" w14:paraId="771239B5" w14:textId="77777777">
        <w:tc>
          <w:tcPr>
            <w:tcW w:w="5932" w:type="dxa"/>
            <w:tcMar/>
          </w:tcPr>
          <w:p w:rsidR="00E25782" w:rsidRDefault="00E25782" w14:paraId="44DD3F9B" w14:textId="77777777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:rsidRPr="00E25782" w:rsidR="00B777C6" w:rsidRDefault="00E25782" w14:paraId="6DA83CAA" w14:textId="043A1FA9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tcMar/>
            <w:vAlign w:val="bottom"/>
          </w:tcPr>
          <w:p w:rsidRPr="000547C0" w:rsidR="00D62E01" w:rsidP="3BB80832" w:rsidRDefault="00D62E01" w14:paraId="6A2C30AE" w14:textId="039B5590">
            <w:pPr>
              <w:pStyle w:val="Heading3"/>
              <w:rPr>
                <w:rFonts w:ascii="Arial" w:hAnsi="Arial" w:cs="Arial" w:asciiTheme="minorAscii" w:hAnsiTheme="minorAscii" w:cstheme="minorAscii"/>
              </w:rPr>
            </w:pPr>
            <w:sdt>
              <w:sdtPr>
                <w:id w:val="2006626827"/>
                <w15:appearance w15:val="hidden"/>
                <w:temporary/>
                <w:showingPlcHdr/>
                <w:placeholder>
                  <w:docPart w:val="32AA0BDD74594E5B8E3C0642593BF53A"/>
                </w:placeholder>
                <w:rPr>
                  <w:rFonts w:ascii="Arial" w:hAnsi="Arial" w:cs="Arial" w:asciiTheme="minorAscii" w:hAnsiTheme="minorAscii" w:cstheme="minorAscii"/>
                </w:rPr>
              </w:sdtPr>
              <w:sdtContent>
                <w:r w:rsidRPr="2A067F9B" w:rsidR="00D62E01">
                  <w:rPr>
                    <w:rFonts w:ascii="Arial" w:hAnsi="Arial" w:cs="Arial" w:asciiTheme="minorAscii" w:hAnsiTheme="minorAscii" w:cstheme="minorAscii"/>
                  </w:rPr>
                  <w:t>Date</w:t>
                </w:r>
              </w:sdtContent>
              <w:sdtEndPr>
                <w:rPr>
                  <w:rFonts w:ascii="Arial" w:hAnsi="Arial" w:cs="Arial" w:asciiTheme="minorAscii" w:hAnsiTheme="minorAscii" w:cstheme="minorAscii"/>
                </w:rPr>
              </w:sdtEndPr>
            </w:sdt>
            <w:r w:rsidRPr="2A067F9B" w:rsidR="498D552A">
              <w:rPr>
                <w:rFonts w:ascii="Arial" w:hAnsi="Arial" w:cs="Arial" w:asciiTheme="minorAscii" w:hAnsiTheme="minorAscii" w:cstheme="minorAscii"/>
              </w:rPr>
              <w:t xml:space="preserve">: </w:t>
            </w:r>
            <w:r w:rsidRPr="2A067F9B" w:rsidR="53CEFD90">
              <w:rPr>
                <w:rFonts w:ascii="Arial" w:hAnsi="Arial" w:cs="Arial" w:asciiTheme="minorAscii" w:hAnsiTheme="minorAscii" w:cstheme="minorAscii"/>
              </w:rPr>
              <w:t>24/04/2023</w:t>
            </w:r>
          </w:p>
          <w:p w:rsidRPr="000547C0" w:rsidR="00D62E01" w:rsidP="3BB80832" w:rsidRDefault="00D62E01" w14:paraId="3C5464D8" w14:textId="09786D68">
            <w:pPr>
              <w:pStyle w:val="Heading3"/>
              <w:rPr>
                <w:rFonts w:ascii="Arial" w:hAnsi="Arial" w:cs="Arial" w:asciiTheme="minorAscii" w:hAnsiTheme="minorAscii" w:cstheme="minorAscii"/>
              </w:rPr>
            </w:pPr>
            <w:sdt>
              <w:sdtPr>
                <w:id w:val="807176113"/>
                <w:alias w:val="Time"/>
                <w15:appearance w15:val="hidden"/>
                <w:tag w:val="Time"/>
                <w:temporary/>
                <w:showingPlcHdr/>
                <w:placeholder>
                  <w:docPart w:val="06DD4466C81A43C0A650633A1F70F607"/>
                </w:placeholder>
                <w:rPr>
                  <w:rFonts w:ascii="Arial" w:hAnsi="Arial" w:cs="Arial" w:asciiTheme="minorAscii" w:hAnsiTheme="minorAscii" w:cstheme="minorAscii"/>
                </w:rPr>
              </w:sdtPr>
              <w:sdtContent>
                <w:r w:rsidRPr="3BB80832" w:rsidR="00D62E01">
                  <w:rPr>
                    <w:rFonts w:ascii="Arial" w:hAnsi="Arial" w:cs="Arial" w:asciiTheme="minorAscii" w:hAnsiTheme="minorAscii" w:cstheme="minorAscii"/>
                  </w:rPr>
                  <w:t>Time</w:t>
                </w:r>
              </w:sdtContent>
              <w:sdtEndPr>
                <w:rPr>
                  <w:rFonts w:ascii="Arial" w:hAnsi="Arial" w:cs="Arial" w:asciiTheme="minorAscii" w:hAnsiTheme="minorAscii" w:cstheme="minorAscii"/>
                </w:rPr>
              </w:sdtEndPr>
            </w:sdt>
            <w:r w:rsidRPr="3BB80832" w:rsidR="0D6680B8">
              <w:rPr>
                <w:rFonts w:ascii="Arial" w:hAnsi="Arial" w:cs="Arial" w:asciiTheme="minorAscii" w:hAnsiTheme="minorAscii" w:cstheme="minorAscii"/>
              </w:rPr>
              <w:t>: 1:00pm-3:00pm</w:t>
            </w:r>
          </w:p>
          <w:p w:rsidRPr="000547C0" w:rsidR="002B2D13" w:rsidP="3BB80832" w:rsidRDefault="00D62E01" w14:paraId="0CAD7FF3" w14:textId="724EADFB">
            <w:pPr>
              <w:pStyle w:val="Heading3"/>
              <w:rPr>
                <w:rFonts w:ascii="Arial" w:hAnsi="Arial" w:cs="Arial" w:asciiTheme="minorAscii" w:hAnsiTheme="minorAscii" w:cstheme="minorAscii"/>
              </w:rPr>
            </w:pPr>
            <w:sdt>
              <w:sdtPr>
                <w:id w:val="807176140"/>
                <w:alias w:val="Location"/>
                <w15:appearance w15:val="hidden"/>
                <w:tag w:val="Location"/>
                <w:temporary/>
                <w:showingPlcHdr/>
                <w:placeholder>
                  <w:docPart w:val="FD672872AC9641E29A63702A31684B36"/>
                </w:placeholder>
                <w:rPr>
                  <w:rFonts w:ascii="Arial" w:hAnsi="Arial" w:cs="Arial" w:asciiTheme="minorAscii" w:hAnsiTheme="minorAscii" w:cstheme="minorAscii"/>
                </w:rPr>
              </w:sdtPr>
              <w:sdtContent>
                <w:r w:rsidRPr="3BB80832" w:rsidR="00D62E01">
                  <w:rPr>
                    <w:rFonts w:ascii="Arial" w:hAnsi="Arial" w:cs="Arial" w:asciiTheme="minorAscii" w:hAnsiTheme="minorAscii" w:cstheme="minorAscii"/>
                  </w:rPr>
                  <w:t>Location</w:t>
                </w:r>
              </w:sdtContent>
              <w:sdtEndPr>
                <w:rPr>
                  <w:rFonts w:ascii="Arial" w:hAnsi="Arial" w:cs="Arial" w:asciiTheme="minorAscii" w:hAnsiTheme="minorAscii" w:cstheme="minorAscii"/>
                </w:rPr>
              </w:sdtEndPr>
            </w:sdt>
            <w:r w:rsidRPr="3BB80832" w:rsidR="26A693EA">
              <w:rPr>
                <w:rFonts w:ascii="Arial" w:hAnsi="Arial" w:cs="Arial" w:asciiTheme="minorAscii" w:hAnsiTheme="minorAscii" w:cstheme="minorAscii"/>
              </w:rPr>
              <w:t>: PM129</w:t>
            </w:r>
          </w:p>
          <w:p w:rsidR="3BB80832" w:rsidRDefault="3BB80832" w14:paraId="3BB80832"/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Pr="000547C0" w:rsidR="00B777C6" w:rsidTr="1208C492" w14:paraId="5F698B41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8" w:type="dxa"/>
            <w:gridSpan w:val="4"/>
            <w:tcMar>
              <w:top w:w="144" w:type="dxa"/>
            </w:tcMar>
          </w:tcPr>
          <w:p w:rsidRPr="000547C0" w:rsidR="00B777C6" w:rsidP="00B777C6" w:rsidRDefault="00B777C6" w14:paraId="2F7966CD" w14:textId="1F876272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Pr="000547C0" w:rsidR="002B2D13" w:rsidTr="1208C492" w14:paraId="6F711279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>
              <w:top w:w="144" w:type="dxa"/>
            </w:tcMar>
          </w:tcPr>
          <w:p w:rsidRPr="000547C0" w:rsidR="002B2D13" w:rsidP="00212D56" w:rsidRDefault="001C4533" w14:paraId="113CC9F2" w14:textId="06CDA99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3" w:type="dxa"/>
            <w:tcMar>
              <w:top w:w="144" w:type="dxa"/>
            </w:tcMar>
          </w:tcPr>
          <w:p w:rsidRPr="000547C0" w:rsidR="002B2D13" w:rsidP="3BB80832" w:rsidRDefault="001C4533" w14:paraId="641BFFAF" w14:textId="1A0AA472">
            <w:pPr>
              <w:spacing w:before="60" w:after="60" w:line="276" w:lineRule="auto"/>
              <w:rPr>
                <w:rFonts w:cs="Arial" w:cstheme="minorAscii"/>
              </w:rPr>
            </w:pPr>
            <w:r w:rsidRPr="3BB80832" w:rsidR="6D671136">
              <w:rPr>
                <w:rFonts w:cs="Arial" w:cstheme="minorAscii"/>
              </w:rPr>
              <w:t>Ian Allan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9" w:type="dxa"/>
            <w:tcMar>
              <w:top w:w="144" w:type="dxa"/>
            </w:tcMar>
          </w:tcPr>
          <w:p w:rsidRPr="000547C0" w:rsidR="002B2D13" w:rsidP="00212D56" w:rsidRDefault="000547C0" w14:paraId="212CD450" w14:textId="46D5DDB8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18" w:type="dxa"/>
            <w:tcMar>
              <w:top w:w="144" w:type="dxa"/>
            </w:tcMar>
          </w:tcPr>
          <w:p w:rsidRPr="000547C0" w:rsidR="002B2D13" w:rsidP="3BB80832" w:rsidRDefault="001C4533" w14:paraId="4FD9BE94" w14:textId="6BF74F4F">
            <w:pPr>
              <w:spacing w:before="60" w:after="60" w:line="276" w:lineRule="auto"/>
              <w:rPr>
                <w:rFonts w:cs="Arial" w:cstheme="minorAscii"/>
              </w:rPr>
            </w:pPr>
            <w:r w:rsidRPr="3BB80832" w:rsidR="001C4533">
              <w:rPr>
                <w:rFonts w:cs="Arial" w:cstheme="minorAscii"/>
              </w:rPr>
              <w:t>Group 1</w:t>
            </w:r>
          </w:p>
        </w:tc>
      </w:tr>
      <w:tr w:rsidRPr="000547C0" w:rsidR="002B2D13" w:rsidTr="1208C492" w14:paraId="0EA66E5E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B2D13" w:rsidP="00212D56" w:rsidRDefault="001C4533" w14:paraId="5FDE9C93" w14:textId="6D6C8FBB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3" w:type="dxa"/>
            <w:tcMar/>
          </w:tcPr>
          <w:p w:rsidRPr="000547C0" w:rsidR="002B2D13" w:rsidP="00212D56" w:rsidRDefault="00C1744B" w14:paraId="7A298D8A" w14:textId="77777777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56139423"/>
                <w:placeholder>
                  <w:docPart w:val="9FD1AE06EBB04F51898BD8EAD8777EDE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2E01">
                  <w:rPr>
                    <w:rFonts w:cstheme="minorHAnsi"/>
                  </w:rPr>
                  <w:t>Enter meeting facilitator here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79" w:type="dxa"/>
            <w:tcMar/>
          </w:tcPr>
          <w:p w:rsidRPr="000547C0" w:rsidR="002B2D13" w:rsidP="00212D56" w:rsidRDefault="00C1744B" w14:paraId="2727D4AE" w14:textId="77777777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6344A8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18" w:type="dxa"/>
            <w:tcMar/>
          </w:tcPr>
          <w:p w:rsidRPr="000547C0" w:rsidR="002B2D13" w:rsidP="7D2B42BF" w:rsidRDefault="00C1744B" w14:paraId="3E16E044" w14:textId="7FF93D37">
            <w:pPr>
              <w:spacing w:before="60" w:after="60" w:line="276" w:lineRule="auto"/>
              <w:rPr>
                <w:rFonts w:cs="Arial" w:cstheme="minorAscii"/>
              </w:rPr>
            </w:pPr>
            <w:r w:rsidRPr="7D2B42BF" w:rsidR="4A76C7E6">
              <w:rPr>
                <w:rFonts w:cs="Arial" w:cstheme="minorAscii"/>
              </w:rPr>
              <w:t>Jody</w:t>
            </w:r>
          </w:p>
        </w:tc>
      </w:tr>
      <w:tr w:rsidRPr="000547C0" w:rsidR="00212D56" w:rsidTr="1208C492" w14:paraId="509CD466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12D56" w:rsidP="00212D56" w:rsidRDefault="00C1744B" w14:paraId="4B289DF6" w14:textId="09EF14CA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212D56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212D56" w:rsidP="3BB80832" w:rsidRDefault="00212D56" w14:paraId="240AE26A" w14:textId="0461E002">
            <w:pPr>
              <w:spacing w:before="60" w:after="60" w:line="276" w:lineRule="auto"/>
              <w:rPr>
                <w:rFonts w:cs="Arial" w:cstheme="minorAscii"/>
              </w:rPr>
            </w:pPr>
            <w:r w:rsidRPr="3BB80832" w:rsidR="1AE1CB66">
              <w:rPr>
                <w:rFonts w:cs="Arial" w:cstheme="minorAscii"/>
              </w:rPr>
              <w:t>Ian, Jody, Joe, Linkin, Phillip, Steve</w:t>
            </w:r>
          </w:p>
        </w:tc>
      </w:tr>
      <w:tr w:rsidRPr="000547C0" w:rsidR="00212D56" w:rsidTr="1208C492" w14:paraId="68376BDD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12D56" w:rsidP="00212D56" w:rsidRDefault="00212D56" w14:paraId="1FE0492D" w14:textId="018ED944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212D56" w:rsidP="3BB80832" w:rsidRDefault="00212D56" w14:paraId="7A63F83E" w14:textId="017F05BC">
            <w:pPr>
              <w:spacing w:before="60" w:after="60" w:line="276" w:lineRule="auto"/>
              <w:rPr>
                <w:rFonts w:cs="Arial" w:cstheme="minorAscii"/>
              </w:rPr>
            </w:pPr>
            <w:r w:rsidRPr="3BB80832" w:rsidR="2C0BF668">
              <w:rPr>
                <w:rFonts w:cs="Arial" w:cstheme="minorAscii"/>
              </w:rPr>
              <w:t>None</w:t>
            </w:r>
          </w:p>
        </w:tc>
      </w:tr>
      <w:tr w:rsidRPr="000547C0" w:rsidR="00212D56" w:rsidTr="1208C492" w14:paraId="14D58E6E" w14:textId="77777777">
        <w:trPr>
          <w:trHeight w:val="43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212D56" w:rsidP="00212D56" w:rsidRDefault="00C1744B" w14:paraId="742BFBA8" w14:textId="0D5B8AE9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212D56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212D56" w:rsidP="3BB80832" w:rsidRDefault="001C4533" w14:paraId="5662514B" w14:textId="481F7564">
            <w:pPr>
              <w:spacing w:before="60" w:after="60" w:line="276" w:lineRule="auto"/>
              <w:rPr>
                <w:rFonts w:cs="Arial" w:cstheme="minorAscii"/>
              </w:rPr>
            </w:pPr>
            <w:r w:rsidRPr="3BB80832" w:rsidR="12FDB75A">
              <w:rPr>
                <w:rFonts w:cs="Arial" w:cstheme="minorAscii"/>
              </w:rPr>
              <w:t>USB Stick</w:t>
            </w:r>
          </w:p>
        </w:tc>
      </w:tr>
      <w:tr w:rsidRPr="000547C0" w:rsidR="000547C0" w:rsidTr="1208C492" w14:paraId="20BB3048" w14:textId="77777777">
        <w:trPr>
          <w:trHeight w:val="43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8" w:type="dxa"/>
            <w:tcMar/>
          </w:tcPr>
          <w:p w:rsidRPr="000547C0" w:rsidR="000547C0" w:rsidP="000547C0" w:rsidRDefault="000547C0" w14:paraId="127F0B39" w14:textId="3CF4E9E3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80" w:type="dxa"/>
            <w:gridSpan w:val="3"/>
            <w:tcMar/>
          </w:tcPr>
          <w:p w:rsidRPr="000547C0" w:rsidR="000547C0" w:rsidP="1208C492" w:rsidRDefault="000547C0" w14:paraId="5AEA310C" w14:textId="1FC15F09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="Arial" w:cstheme="minorAscii"/>
              </w:rPr>
            </w:pPr>
            <w:r w:rsidRPr="1208C492" w:rsidR="1734273E">
              <w:rPr>
                <w:rFonts w:cs="Arial" w:cstheme="minorAscii"/>
              </w:rPr>
              <w:t>Close off iteration 1.</w:t>
            </w:r>
          </w:p>
          <w:p w:rsidRPr="000547C0" w:rsidR="000547C0" w:rsidP="1208C492" w:rsidRDefault="000547C0" w14:paraId="2EDE499F" w14:textId="02FF21C7">
            <w:pPr>
              <w:pStyle w:val="ListParagraph"/>
              <w:numPr>
                <w:ilvl w:val="0"/>
                <w:numId w:val="7"/>
              </w:numPr>
              <w:bidi w:val="0"/>
              <w:spacing w:before="60" w:beforeAutospacing="off" w:after="60" w:afterAutospacing="off" w:line="276" w:lineRule="auto"/>
              <w:ind w:left="283" w:right="0" w:hanging="283"/>
              <w:jc w:val="left"/>
              <w:rPr>
                <w:rFonts w:cs="Arial" w:cstheme="minorAscii"/>
              </w:rPr>
            </w:pPr>
            <w:r w:rsidRPr="1208C492" w:rsidR="1734273E">
              <w:rPr>
                <w:rFonts w:cs="Arial" w:cstheme="minorAscii"/>
              </w:rPr>
              <w:t>Resource needs for project.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:rsidRPr="000547C0" w:rsidR="002B2D13" w:rsidP="00E25782" w:rsidRDefault="006344A8" w14:paraId="20508BDE" w14:textId="77777777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1208C492" w:rsidR="006344A8">
            <w:rPr>
              <w:rFonts w:ascii="Arial" w:hAnsi="Arial" w:cs="Arial" w:asciiTheme="minorAscii" w:hAnsiTheme="minorAscii" w:cstheme="minorAscii"/>
              <w:i w:val="0"/>
              <w:iCs w:val="0"/>
              <w:color w:val="1F497D" w:themeColor="text2" w:themeTint="FF" w:themeShade="FF"/>
            </w:rPr>
            <w:t>Minutes</w:t>
          </w:r>
        </w:p>
      </w:sdtContent>
    </w:sdt>
    <w:bookmarkStart w:name="MinuteTopicSection" w:id="1"/>
    <w:tbl>
      <w:tblPr>
        <w:tblW w:w="5000" w:type="pct"/>
        <w:tblBorders>
          <w:top w:val="single" w:color="auto" w:sz="4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Pr="000547C0" w:rsidR="00D62E01" w:rsidTr="1208C492" w14:paraId="4A48D7E6" w14:textId="77777777">
        <w:tc>
          <w:tcPr>
            <w:tcW w:w="1620" w:type="dxa"/>
            <w:tcMar/>
          </w:tcPr>
          <w:bookmarkEnd w:id="1"/>
          <w:p w:rsidRPr="000547C0" w:rsidR="00D62E01" w:rsidP="1208C492" w:rsidRDefault="001C4533" w14:paraId="0E9DE387" w14:textId="397C88E1">
            <w:pPr>
              <w:pStyle w:val="Heading2"/>
              <w:rPr>
                <w:rFonts w:ascii="Arial" w:hAnsi="Arial" w:cs="Arial" w:asciiTheme="minorAscii" w:hAnsiTheme="minorAscii" w:cstheme="minorAscii"/>
              </w:rPr>
            </w:pPr>
            <w:r w:rsidRPr="1208C492" w:rsidR="001C4533">
              <w:rPr>
                <w:rFonts w:ascii="Arial" w:hAnsi="Arial" w:cs="Arial" w:asciiTheme="minorAscii" w:hAnsiTheme="minorAscii" w:cstheme="minorAscii"/>
              </w:rPr>
              <w:t xml:space="preserve">Agenda Item </w:t>
            </w:r>
            <w:r w:rsidRPr="1208C492" w:rsidR="2D2510DF">
              <w:rPr>
                <w:rFonts w:ascii="Arial" w:hAnsi="Arial" w:cs="Arial" w:asciiTheme="minorAscii" w:hAnsiTheme="minorAscii" w:cstheme="minorAscii"/>
              </w:rPr>
              <w:t>1</w:t>
            </w:r>
            <w:r w:rsidRPr="1208C492" w:rsidR="001C4533">
              <w:rPr>
                <w:rFonts w:ascii="Arial" w:hAnsi="Arial" w:cs="Arial" w:asciiTheme="minorAscii" w:hAnsiTheme="minorAscii" w:cstheme="minorAscii"/>
              </w:rPr>
              <w:t>:</w:t>
            </w:r>
          </w:p>
        </w:tc>
        <w:tc>
          <w:tcPr>
            <w:tcW w:w="4970" w:type="dxa"/>
            <w:tcMar/>
          </w:tcPr>
          <w:p w:rsidRPr="000547C0" w:rsidR="00D62E01" w:rsidP="1208C492" w:rsidRDefault="00C1744B" w14:paraId="5A2E62D2" w14:textId="01E328A7">
            <w:pPr>
              <w:rPr>
                <w:rFonts w:cs="Arial" w:cstheme="minorAscii"/>
              </w:rPr>
            </w:pPr>
            <w:r w:rsidRPr="1208C492" w:rsidR="6732884C">
              <w:rPr>
                <w:rFonts w:cs="Arial" w:cstheme="minorAscii"/>
              </w:rPr>
              <w:t>C</w:t>
            </w:r>
            <w:r w:rsidRPr="1208C492" w:rsidR="2A6EDB42">
              <w:rPr>
                <w:rFonts w:cs="Arial" w:cstheme="minorAscii"/>
              </w:rPr>
              <w:t>lose off</w:t>
            </w:r>
            <w:r w:rsidRPr="1208C492" w:rsidR="6732884C">
              <w:rPr>
                <w:rFonts w:cs="Arial" w:cstheme="minorAscii"/>
              </w:rPr>
              <w:t xml:space="preserve"> Iteration </w:t>
            </w:r>
            <w:r w:rsidRPr="1208C492" w:rsidR="713E0C2A">
              <w:rPr>
                <w:rFonts w:cs="Arial" w:cstheme="minorAscii"/>
              </w:rPr>
              <w:t>1.</w:t>
            </w:r>
          </w:p>
        </w:tc>
        <w:tc>
          <w:tcPr>
            <w:tcW w:w="1324" w:type="dxa"/>
            <w:tcMar/>
          </w:tcPr>
          <w:p w:rsidRPr="000547C0" w:rsidR="00D62E01" w:rsidP="006344A8" w:rsidRDefault="00C1744B" w14:paraId="4091F5A5" w14:textId="77777777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2E01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  <w:tcMar/>
          </w:tcPr>
          <w:p w:rsidR="71AC5A52" w:rsidP="1208C492" w:rsidRDefault="71AC5A52" w14:paraId="708A43F8" w14:textId="4991E953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</w:pPr>
            <w:r w:rsidRPr="1208C492" w:rsidR="71AC5A52">
              <w:rPr>
                <w:rFonts w:cs="Arial" w:cstheme="minorAscii"/>
              </w:rPr>
              <w:t>Ian</w:t>
            </w:r>
          </w:p>
          <w:p w:rsidRPr="000547C0" w:rsidR="00D62E01" w:rsidP="1208C492" w:rsidRDefault="00C1744B" w14:paraId="3A898F3D" w14:textId="2E00D8C8">
            <w:pPr>
              <w:rPr>
                <w:rFonts w:cs="Arial" w:cstheme="minorAscii"/>
              </w:rPr>
            </w:pPr>
            <w:sdt>
              <w:sdtPr>
                <w:id w:val="-572357552"/>
                <w15:appearance w15:val="hidden"/>
                <w:temporary/>
                <w:placeholder>
                  <w:docPart w:val="1191D00890F547AF9B960B581C8BFC79"/>
                </w:placeholder>
                <w:rPr>
                  <w:rFonts w:cs="Arial" w:cstheme="minorAscii"/>
                </w:rPr>
              </w:sdtPr>
              <w:sdtContent/>
              <w:sdtEndPr>
                <w:rPr>
                  <w:rFonts w:cs="Arial" w:cstheme="minorAscii"/>
                </w:rPr>
              </w:sdtEndPr>
            </w:sdt>
          </w:p>
        </w:tc>
      </w:tr>
    </w:tbl>
    <w:p w:rsidRPr="000547C0" w:rsidR="00D62E01" w:rsidP="00D62E01" w:rsidRDefault="00C1744B" w14:paraId="678F69FE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Pr="000547C0" w:rsidR="00D62E01">
            <w:rPr>
              <w:rFonts w:cstheme="minorHAnsi"/>
            </w:rPr>
            <w:t>Discussion:</w:t>
          </w:r>
        </w:sdtContent>
      </w:sdt>
    </w:p>
    <w:p w:rsidRPr="000547C0" w:rsidR="00D62E01" w:rsidP="1208C492" w:rsidRDefault="00D62E01" w14:paraId="03E23481" w14:textId="78607F69">
      <w:pPr>
        <w:rPr>
          <w:rFonts w:cs="Arial" w:cstheme="minorAscii"/>
        </w:rPr>
      </w:pPr>
      <w:r w:rsidRPr="1208C492" w:rsidR="78290243">
        <w:rPr>
          <w:rFonts w:cs="Arial" w:cstheme="minorAscii"/>
        </w:rPr>
        <w:t>Iteration 1 status report to be completed and submitted</w:t>
      </w:r>
      <w:r w:rsidRPr="1208C492" w:rsidR="78290243">
        <w:rPr>
          <w:rFonts w:cs="Arial" w:cstheme="minorAscii"/>
        </w:rPr>
        <w:t xml:space="preserve">.  </w:t>
      </w:r>
      <w:r w:rsidRPr="1208C492" w:rsidR="78290243">
        <w:rPr>
          <w:rFonts w:cs="Arial" w:cstheme="minorAscii"/>
        </w:rPr>
        <w:t>Test 1 to be completed online.</w:t>
      </w:r>
    </w:p>
    <w:p w:rsidRPr="000547C0" w:rsidR="00D62E01" w:rsidP="00D62E01" w:rsidRDefault="00C1744B" w14:paraId="1804FCAD" w14:textId="77777777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Pr="000547C0" w:rsidR="00D62E01">
            <w:rPr>
              <w:rFonts w:cstheme="minorHAnsi"/>
            </w:rPr>
            <w:t>Conclusions:</w:t>
          </w:r>
        </w:sdtContent>
      </w:sdt>
    </w:p>
    <w:p w:rsidRPr="000547C0" w:rsidR="00D62E01" w:rsidP="1208C492" w:rsidRDefault="00D62E01" w14:paraId="125E3B16" w14:textId="0884E1F6">
      <w:pPr>
        <w:rPr>
          <w:rFonts w:cs="Arial" w:cstheme="minorAscii"/>
        </w:rPr>
      </w:pPr>
      <w:r w:rsidRPr="1208C492" w:rsidR="1027E43F">
        <w:rPr>
          <w:rFonts w:cs="Arial" w:cstheme="minorAscii"/>
        </w:rPr>
        <w:t xml:space="preserve">Status report for Iteration 1 successfully completed and </w:t>
      </w:r>
      <w:r w:rsidRPr="1208C492" w:rsidR="1027E43F">
        <w:rPr>
          <w:rFonts w:cs="Arial" w:cstheme="minorAscii"/>
        </w:rPr>
        <w:t>submitted</w:t>
      </w:r>
      <w:r w:rsidRPr="1208C492" w:rsidR="1027E43F">
        <w:rPr>
          <w:rFonts w:cs="Arial" w:cstheme="minorAscii"/>
        </w:rPr>
        <w:t xml:space="preserve"> online.</w:t>
      </w:r>
    </w:p>
    <w:p w:rsidR="1027E43F" w:rsidP="1208C492" w:rsidRDefault="1027E43F" w14:paraId="59CFED80" w14:textId="0E1077E9">
      <w:pPr>
        <w:pStyle w:val="Normal"/>
        <w:rPr>
          <w:rFonts w:cs="Arial" w:cstheme="minorAscii"/>
        </w:rPr>
      </w:pPr>
      <w:r w:rsidRPr="1208C492" w:rsidR="1027E43F">
        <w:rPr>
          <w:rFonts w:cs="Arial" w:cstheme="minorAscii"/>
        </w:rPr>
        <w:t>Everyone has completed the online quiz.</w:t>
      </w:r>
    </w:p>
    <w:tbl>
      <w:tblPr>
        <w:tblStyle w:val="GridTable1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Pr="000547C0" w:rsidR="00D60069" w:rsidTr="1208C492" w14:paraId="18B19F28" w14:textId="77777777">
        <w:trPr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vAlign w:val="bottom"/>
          </w:tcPr>
          <w:p w:rsidRPr="000547C0" w:rsidR="00D60069" w:rsidP="00284200" w:rsidRDefault="00C1744B" w14:paraId="440D8459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bottom"/>
          </w:tcPr>
          <w:p w:rsidRPr="000547C0" w:rsidR="00D60069" w:rsidP="00284200" w:rsidRDefault="00C1744B" w14:paraId="559B1D80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  <w:vAlign w:val="bottom"/>
          </w:tcPr>
          <w:p w:rsidRPr="000547C0" w:rsidR="00D60069" w:rsidP="00284200" w:rsidRDefault="00C1744B" w14:paraId="3AC7A92B" w14:textId="77777777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Pr="000547C0" w:rsidR="00D60069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Pr="000547C0" w:rsidR="00D60069" w:rsidTr="1208C492" w14:paraId="2608428A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1208C492" w:rsidRDefault="00C1744B" w14:paraId="71336E69" w14:textId="082FCEC4">
            <w:pPr>
              <w:pStyle w:val="ListBullet"/>
              <w:spacing w:after="80"/>
              <w:rPr>
                <w:rFonts w:cs="Arial" w:cstheme="minorAscii"/>
              </w:rPr>
            </w:pPr>
            <w:r w:rsidRPr="1208C492" w:rsidR="4189A3A0">
              <w:rPr>
                <w:rFonts w:cs="Arial" w:cstheme="minorAscii"/>
              </w:rPr>
              <w:t>E</w:t>
            </w:r>
            <w:r w:rsidRPr="1208C492" w:rsidR="6D1E8FD9">
              <w:rPr>
                <w:rFonts w:cs="Arial" w:cstheme="minorAscii"/>
              </w:rPr>
              <w:t xml:space="preserve">dit and update status report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Pr="000547C0" w:rsidR="00D60069" w:rsidP="1208C492" w:rsidRDefault="00C1744B" w14:paraId="5D1FAAC7" w14:textId="69DFDD8F">
            <w:pPr>
              <w:spacing w:after="80"/>
              <w:rPr>
                <w:rFonts w:cs="Arial" w:cstheme="minorAscii"/>
              </w:rPr>
            </w:pPr>
            <w:r w:rsidRPr="1208C492" w:rsidR="4189A3A0">
              <w:rPr>
                <w:rFonts w:cs="Arial" w:cstheme="minorAscii"/>
              </w:rPr>
              <w:t>E</w:t>
            </w:r>
            <w:r w:rsidRPr="1208C492" w:rsidR="6B4F2B66">
              <w:rPr>
                <w:rFonts w:cs="Arial" w:cstheme="minorAscii"/>
              </w:rPr>
              <w:t>veryone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D60069" w:rsidP="1208C492" w:rsidRDefault="00C1744B" w14:paraId="22E77F38" w14:textId="00A3DD8E">
            <w:pPr>
              <w:spacing w:after="80"/>
              <w:rPr>
                <w:rFonts w:cs="Arial" w:cstheme="minorAscii"/>
              </w:rPr>
            </w:pPr>
            <w:r w:rsidRPr="1208C492" w:rsidR="27B8A5A5">
              <w:rPr>
                <w:rFonts w:cs="Arial" w:cstheme="minorAscii"/>
              </w:rPr>
              <w:t>24/04/23</w:t>
            </w:r>
          </w:p>
        </w:tc>
      </w:tr>
      <w:tr w:rsidRPr="000547C0" w:rsidR="00D60069" w:rsidTr="1208C492" w14:paraId="1AAD7927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Pr="000547C0" w:rsidR="00D60069" w:rsidP="1208C492" w:rsidRDefault="00C1744B" w14:paraId="25ED6EA4" w14:textId="22E3B8D7">
            <w:pPr>
              <w:pStyle w:val="ListBullet"/>
              <w:spacing w:after="80"/>
              <w:rPr>
                <w:rFonts w:cs="Arial" w:cstheme="minorAscii"/>
              </w:rPr>
            </w:pPr>
            <w:r w:rsidRPr="1208C492" w:rsidR="7C7D3242">
              <w:rPr>
                <w:rFonts w:cs="Arial" w:cstheme="minorAscii"/>
              </w:rPr>
              <w:t>Submit status report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="7C7D3242" w:rsidP="1208C492" w:rsidRDefault="7C7D3242" w14:paraId="7463BC2F" w14:textId="5B344B86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</w:pPr>
            <w:r w:rsidRPr="1208C492" w:rsidR="7C7D3242">
              <w:rPr>
                <w:rFonts w:cs="Arial" w:cstheme="minorAscii"/>
              </w:rPr>
              <w:t>Linkin</w:t>
            </w:r>
          </w:p>
          <w:p w:rsidRPr="000547C0" w:rsidR="00D60069" w:rsidP="1208C492" w:rsidRDefault="00C1744B" w14:paraId="20BA607F" w14:textId="6BE86B27">
            <w:pPr>
              <w:spacing w:after="80"/>
              <w:rPr>
                <w:rFonts w:cs="Arial" w:cstheme="minorAsci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Pr="000547C0" w:rsidR="00D60069" w:rsidP="1208C492" w:rsidRDefault="00C1744B" w14:paraId="2914B697" w14:textId="368C440D">
            <w:pPr>
              <w:spacing w:after="80"/>
              <w:rPr>
                <w:rFonts w:cs="Arial" w:cstheme="minorAscii"/>
              </w:rPr>
            </w:pPr>
            <w:r w:rsidRPr="1208C492" w:rsidR="7B499008">
              <w:rPr>
                <w:rFonts w:cs="Arial" w:cstheme="minorAscii"/>
              </w:rPr>
              <w:t>24/04/23</w:t>
            </w:r>
          </w:p>
        </w:tc>
      </w:tr>
      <w:tr w:rsidRPr="000547C0" w:rsidR="00D60069" w:rsidTr="1208C492" w14:paraId="793B67BE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>
              <w:bottom w:w="288" w:type="dxa"/>
            </w:tcMar>
          </w:tcPr>
          <w:p w:rsidRPr="000547C0" w:rsidR="00D60069" w:rsidP="1208C492" w:rsidRDefault="00C1744B" w14:paraId="0C0D8CC9" w14:textId="58C4D2F7">
            <w:pPr>
              <w:pStyle w:val="ListBullet"/>
              <w:spacing w:after="80"/>
              <w:rPr>
                <w:rFonts w:cs="Arial" w:cstheme="minorAscii"/>
              </w:rPr>
            </w:pPr>
            <w:r w:rsidRPr="1208C492" w:rsidR="339ABD7D">
              <w:rPr>
                <w:rFonts w:cs="Arial" w:cstheme="minorAscii"/>
              </w:rPr>
              <w:t>Complete online quiz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>
              <w:bottom w:w="288" w:type="dxa"/>
            </w:tcMar>
          </w:tcPr>
          <w:p w:rsidR="7F9D9041" w:rsidP="1208C492" w:rsidRDefault="7F9D9041" w14:paraId="261DF7C9" w14:textId="4B95FAE7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</w:pPr>
            <w:r w:rsidRPr="1208C492" w:rsidR="7F9D9041">
              <w:rPr>
                <w:rFonts w:cs="Arial" w:cstheme="minorAscii"/>
              </w:rPr>
              <w:t>Everyone</w:t>
            </w:r>
          </w:p>
          <w:p w:rsidRPr="000547C0" w:rsidR="00D60069" w:rsidP="1208C492" w:rsidRDefault="00C1744B" w14:paraId="7EDEB6A9" w14:textId="5A8781E6">
            <w:pPr>
              <w:spacing w:after="80"/>
              <w:rPr>
                <w:rFonts w:cs="Arial" w:cstheme="minorAsci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>
              <w:bottom w:w="288" w:type="dxa"/>
            </w:tcMar>
          </w:tcPr>
          <w:p w:rsidR="7F9D9041" w:rsidP="1208C492" w:rsidRDefault="7F9D9041" w14:paraId="1D1EBD7D" w14:textId="2FCFE772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</w:pPr>
            <w:r w:rsidRPr="1208C492" w:rsidR="7F9D9041">
              <w:rPr>
                <w:rFonts w:cs="Arial" w:cstheme="minorAscii"/>
              </w:rPr>
              <w:t>24/04/23</w:t>
            </w:r>
          </w:p>
          <w:p w:rsidRPr="000547C0" w:rsidR="00D60069" w:rsidP="1208C492" w:rsidRDefault="00C1744B" w14:paraId="411261B6" w14:textId="147B0616">
            <w:pPr>
              <w:spacing w:after="80"/>
              <w:rPr>
                <w:rFonts w:cs="Arial" w:cstheme="minorAscii"/>
              </w:rPr>
            </w:pPr>
          </w:p>
        </w:tc>
      </w:tr>
    </w:tbl>
    <w:p w:rsidR="1208C492" w:rsidRDefault="1208C492" w14:paraId="33683AA2" w14:textId="01DCC46F">
      <w:r>
        <w:br w:type="page"/>
      </w:r>
    </w:p>
    <w:p w:rsidR="1208C492" w:rsidRDefault="1208C492" w14:paraId="762C930A" w14:textId="246EC460"/>
    <w:tbl>
      <w:tblPr>
        <w:tblW w:w="0" w:type="auto"/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1208C492" w:rsidTr="1208C492" w14:paraId="386A33E2">
        <w:trPr>
          <w:trHeight w:val="300"/>
        </w:trPr>
        <w:tc>
          <w:tcPr>
            <w:tcW w:w="1620" w:type="dxa"/>
            <w:tcMar/>
          </w:tcPr>
          <w:p w:rsidR="1208C492" w:rsidP="1208C492" w:rsidRDefault="1208C492" w14:paraId="151B6395" w14:textId="31D9817E">
            <w:pPr>
              <w:pStyle w:val="Heading2"/>
              <w:rPr>
                <w:rFonts w:ascii="Arial" w:hAnsi="Arial" w:cs="Arial" w:asciiTheme="minorAscii" w:hAnsiTheme="minorAscii" w:cstheme="minorAscii"/>
              </w:rPr>
            </w:pPr>
            <w:r w:rsidRPr="1208C492" w:rsidR="1208C492">
              <w:rPr>
                <w:rFonts w:ascii="Arial" w:hAnsi="Arial" w:cs="Arial" w:asciiTheme="minorAscii" w:hAnsiTheme="minorAscii" w:cstheme="minorAscii"/>
              </w:rPr>
              <w:t xml:space="preserve">Agenda Item </w:t>
            </w:r>
            <w:r w:rsidRPr="1208C492" w:rsidR="08F119DD">
              <w:rPr>
                <w:rFonts w:ascii="Arial" w:hAnsi="Arial" w:cs="Arial" w:asciiTheme="minorAscii" w:hAnsiTheme="minorAscii" w:cstheme="minorAscii"/>
              </w:rPr>
              <w:t>2</w:t>
            </w:r>
            <w:r w:rsidRPr="1208C492" w:rsidR="1208C492">
              <w:rPr>
                <w:rFonts w:ascii="Arial" w:hAnsi="Arial" w:cs="Arial" w:asciiTheme="minorAscii" w:hAnsiTheme="minorAscii" w:cstheme="minorAscii"/>
              </w:rPr>
              <w:t>:</w:t>
            </w:r>
          </w:p>
        </w:tc>
        <w:tc>
          <w:tcPr>
            <w:tcW w:w="4970" w:type="dxa"/>
            <w:tcMar/>
          </w:tcPr>
          <w:p w:rsidR="1208C492" w:rsidP="1208C492" w:rsidRDefault="1208C492" w14:paraId="08DF84E7" w14:textId="0FBF8206">
            <w:pPr>
              <w:rPr>
                <w:rFonts w:cs="Arial" w:cstheme="minorAscii"/>
              </w:rPr>
            </w:pPr>
            <w:r w:rsidRPr="1208C492" w:rsidR="1208C492">
              <w:rPr>
                <w:rFonts w:cs="Arial" w:cstheme="minorAscii"/>
              </w:rPr>
              <w:t>Resource needs for project</w:t>
            </w:r>
          </w:p>
        </w:tc>
        <w:tc>
          <w:tcPr>
            <w:tcW w:w="1324" w:type="dxa"/>
            <w:tcMar/>
          </w:tcPr>
          <w:p w:rsidR="1208C492" w:rsidP="1208C492" w:rsidRDefault="1208C492" w14:paraId="31088D1B">
            <w:pPr>
              <w:pStyle w:val="Heading2"/>
              <w:rPr>
                <w:rFonts w:ascii="Arial" w:hAnsi="Arial" w:cs="Arial" w:asciiTheme="minorAscii" w:hAnsiTheme="minorAscii" w:cstheme="minorAscii"/>
              </w:rPr>
            </w:pPr>
            <w:sdt>
              <w:sdtPr>
                <w:id w:val="1536040270"/>
                <w15:appearance w15:val="hidden"/>
                <w:temporary/>
                <w:showingPlcHdr/>
                <w:placeholder>
                  <w:docPart w:val="4DFD1CE8E0D341EEBC755028F480CBD2"/>
                </w:placeholder>
                <w:rPr>
                  <w:rFonts w:ascii="Arial" w:hAnsi="Arial" w:cs="Arial" w:asciiTheme="minorAscii" w:hAnsiTheme="minorAscii" w:cstheme="minorAscii"/>
                </w:rPr>
              </w:sdtPr>
              <w:sdtContent>
                <w:r w:rsidRPr="1208C492" w:rsidR="1208C492">
                  <w:rPr>
                    <w:rFonts w:ascii="Arial" w:hAnsi="Arial" w:cs="Arial" w:asciiTheme="minorAscii" w:hAnsiTheme="minorAscii" w:cstheme="minorAscii"/>
                  </w:rPr>
                  <w:t>Presenter:</w:t>
                </w:r>
              </w:sdtContent>
              <w:sdtEndPr>
                <w:rPr>
                  <w:rFonts w:ascii="Arial" w:hAnsi="Arial" w:cs="Arial" w:asciiTheme="minorAscii" w:hAnsiTheme="minorAscii" w:cstheme="minorAscii"/>
                </w:rPr>
              </w:sdtEndPr>
            </w:sdt>
          </w:p>
        </w:tc>
        <w:tc>
          <w:tcPr>
            <w:tcW w:w="2310" w:type="dxa"/>
            <w:tcMar/>
          </w:tcPr>
          <w:p w:rsidR="1208C492" w:rsidP="1208C492" w:rsidRDefault="1208C492" w14:paraId="2B891735" w14:textId="72123D50">
            <w:pPr>
              <w:rPr>
                <w:rFonts w:cs="Arial" w:cstheme="minorAscii"/>
              </w:rPr>
            </w:pPr>
            <w:r w:rsidRPr="1208C492" w:rsidR="1208C492">
              <w:rPr>
                <w:rFonts w:cs="Arial" w:cstheme="minorAscii"/>
              </w:rPr>
              <w:t>Ian</w:t>
            </w:r>
          </w:p>
        </w:tc>
      </w:tr>
    </w:tbl>
    <w:p w:rsidR="4F1A0FA4" w:rsidP="1208C492" w:rsidRDefault="4F1A0FA4" w14:paraId="52B8AA19">
      <w:pPr>
        <w:pStyle w:val="Heading4"/>
        <w:rPr>
          <w:rFonts w:cs="Arial" w:cstheme="minorAscii"/>
        </w:rPr>
      </w:pPr>
      <w:sdt>
        <w:sdtPr>
          <w:id w:val="2078429704"/>
          <w15:appearance w15:val="hidden"/>
          <w:temporary/>
          <w:showingPlcHdr/>
          <w:placeholder>
            <w:docPart w:val="6DEE384615294A479D4F2F927CDBAD2C"/>
          </w:placeholder>
          <w:rPr>
            <w:rFonts w:cs="Arial" w:cstheme="minorAscii"/>
          </w:rPr>
        </w:sdtPr>
        <w:sdtContent>
          <w:r w:rsidRPr="1208C492" w:rsidR="4F1A0FA4">
            <w:rPr>
              <w:rFonts w:cs="Arial" w:cstheme="minorAscii"/>
            </w:rPr>
            <w:t>Discussion:</w:t>
          </w:r>
        </w:sdtContent>
        <w:sdtEndPr>
          <w:rPr>
            <w:rFonts w:cs="Arial" w:cstheme="minorAscii"/>
          </w:rPr>
        </w:sdtEndPr>
      </w:sdt>
    </w:p>
    <w:p w:rsidR="4F1A0FA4" w:rsidP="1208C492" w:rsidRDefault="4F1A0FA4" w14:paraId="4293A162" w14:textId="4950B42D">
      <w:pPr>
        <w:rPr>
          <w:rFonts w:cs="Arial" w:cstheme="minorAscii"/>
        </w:rPr>
      </w:pPr>
      <w:r w:rsidRPr="1208C492" w:rsidR="4F1A0FA4">
        <w:rPr>
          <w:rFonts w:cs="Arial" w:cstheme="minorAscii"/>
        </w:rPr>
        <w:t>Create and populate list of resources needed to complete project.</w:t>
      </w:r>
    </w:p>
    <w:p w:rsidR="4F1A0FA4" w:rsidP="1208C492" w:rsidRDefault="4F1A0FA4" w14:paraId="75EC85B8">
      <w:pPr>
        <w:pStyle w:val="Heading4"/>
        <w:rPr>
          <w:rFonts w:cs="Arial" w:cstheme="minorAscii"/>
        </w:rPr>
      </w:pPr>
      <w:sdt>
        <w:sdtPr>
          <w:id w:val="312673756"/>
          <w15:appearance w15:val="hidden"/>
          <w:temporary/>
          <w:showingPlcHdr/>
          <w:placeholder>
            <w:docPart w:val="F1DBFE99356942478715A65A223FCF69"/>
          </w:placeholder>
          <w:rPr>
            <w:rFonts w:cs="Arial" w:cstheme="minorAscii"/>
          </w:rPr>
        </w:sdtPr>
        <w:sdtContent>
          <w:r w:rsidRPr="1208C492" w:rsidR="4F1A0FA4">
            <w:rPr>
              <w:rFonts w:cs="Arial" w:cstheme="minorAscii"/>
            </w:rPr>
            <w:t>Conclusions:</w:t>
          </w:r>
        </w:sdtContent>
        <w:sdtEndPr>
          <w:rPr>
            <w:rFonts w:cs="Arial" w:cstheme="minorAscii"/>
          </w:rPr>
        </w:sdtEndPr>
      </w:sdt>
    </w:p>
    <w:p w:rsidR="4F1A0FA4" w:rsidP="1208C492" w:rsidRDefault="4F1A0FA4" w14:paraId="357F5791" w14:textId="6EECCF87">
      <w:pPr>
        <w:rPr>
          <w:rFonts w:cs="Arial" w:cstheme="minorAscii"/>
        </w:rPr>
      </w:pPr>
      <w:r w:rsidRPr="1208C492" w:rsidR="4F1A0FA4">
        <w:rPr>
          <w:rFonts w:cs="Arial" w:cstheme="minorAscii"/>
        </w:rPr>
        <w:t>We have created a comprehensive list of resources and costings needed to complete the project.  Everyone has contributed equally.</w:t>
      </w:r>
    </w:p>
    <w:tbl>
      <w:tblPr>
        <w:tblStyle w:val="GridTable1Light"/>
        <w:tblW w:w="0" w:type="auto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1208C492" w:rsidTr="1208C492" w14:paraId="366B9E6D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  <w:vAlign w:val="bottom"/>
          </w:tcPr>
          <w:p w:rsidR="1208C492" w:rsidP="1208C492" w:rsidRDefault="1208C492" w14:paraId="20E18062">
            <w:pPr>
              <w:pStyle w:val="Heading2"/>
              <w:spacing w:after="80"/>
              <w:outlineLvl w:val="1"/>
              <w:rPr>
                <w:rFonts w:ascii="Arial" w:hAnsi="Arial" w:cs="Arial" w:asciiTheme="minorAscii" w:hAnsiTheme="minorAscii" w:cstheme="minorAscii"/>
              </w:rPr>
            </w:pPr>
            <w:sdt>
              <w:sdtPr>
                <w:id w:val="1953964906"/>
                <w15:appearance w15:val="hidden"/>
                <w:temporary/>
                <w:showingPlcHdr/>
                <w:placeholder>
                  <w:docPart w:val="F5E7B42B53F440A5A30A27A6DEE4865E"/>
                </w:placeholder>
                <w:rPr>
                  <w:rFonts w:ascii="Arial" w:hAnsi="Arial" w:cs="Arial" w:asciiTheme="minorAscii" w:hAnsiTheme="minorAscii" w:cstheme="minorAscii"/>
                </w:rPr>
              </w:sdtPr>
              <w:sdtContent>
                <w:r w:rsidRPr="1208C492" w:rsidR="1208C492">
                  <w:rPr>
                    <w:rFonts w:ascii="Arial" w:hAnsi="Arial" w:cs="Arial" w:asciiTheme="minorAscii" w:hAnsiTheme="minorAscii" w:cstheme="minorAscii"/>
                  </w:rPr>
                  <w:t>Action items</w:t>
                </w:r>
              </w:sdtContent>
              <w:sdtEndPr>
                <w:rPr>
                  <w:rFonts w:ascii="Arial" w:hAnsi="Arial" w:cs="Arial" w:asciiTheme="minorAscii" w:hAnsiTheme="minorAscii" w:cstheme="minorAscii"/>
                </w:rPr>
              </w:sdtEndPr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  <w:vAlign w:val="bottom"/>
          </w:tcPr>
          <w:p w:rsidR="1208C492" w:rsidP="1208C492" w:rsidRDefault="1208C492" w14:paraId="7AEEDABD">
            <w:pPr>
              <w:pStyle w:val="Heading2"/>
              <w:spacing w:after="80"/>
              <w:outlineLvl w:val="1"/>
              <w:rPr>
                <w:rFonts w:ascii="Arial" w:hAnsi="Arial" w:cs="Arial" w:asciiTheme="minorAscii" w:hAnsiTheme="minorAscii" w:cstheme="minorAscii"/>
              </w:rPr>
            </w:pPr>
            <w:sdt>
              <w:sdtPr>
                <w:id w:val="1087168879"/>
                <w15:appearance w15:val="hidden"/>
                <w:temporary/>
                <w:showingPlcHdr/>
                <w:placeholder>
                  <w:docPart w:val="77DBEF1CA76141D19A681C911AE02C82"/>
                </w:placeholder>
                <w:rPr>
                  <w:rFonts w:ascii="Arial" w:hAnsi="Arial" w:cs="Arial" w:asciiTheme="minorAscii" w:hAnsiTheme="minorAscii" w:cstheme="minorAscii"/>
                </w:rPr>
              </w:sdtPr>
              <w:sdtContent>
                <w:r w:rsidRPr="1208C492" w:rsidR="1208C492">
                  <w:rPr>
                    <w:rFonts w:ascii="Arial" w:hAnsi="Arial" w:cs="Arial" w:asciiTheme="minorAscii" w:hAnsiTheme="minorAscii" w:cstheme="minorAscii"/>
                  </w:rPr>
                  <w:t>Person responsible</w:t>
                </w:r>
              </w:sdtContent>
              <w:sdtEndPr>
                <w:rPr>
                  <w:rFonts w:ascii="Arial" w:hAnsi="Arial" w:cs="Arial" w:asciiTheme="minorAscii" w:hAnsiTheme="minorAscii" w:cstheme="minorAscii"/>
                </w:rPr>
              </w:sdtEndPr>
            </w:sdt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  <w:vAlign w:val="bottom"/>
          </w:tcPr>
          <w:p w:rsidR="1208C492" w:rsidP="1208C492" w:rsidRDefault="1208C492" w14:paraId="337BAAA7">
            <w:pPr>
              <w:pStyle w:val="Heading2"/>
              <w:spacing w:after="80"/>
              <w:outlineLvl w:val="1"/>
              <w:rPr>
                <w:rFonts w:ascii="Arial" w:hAnsi="Arial" w:cs="Arial" w:asciiTheme="minorAscii" w:hAnsiTheme="minorAscii" w:cstheme="minorAscii"/>
              </w:rPr>
            </w:pPr>
            <w:sdt>
              <w:sdtPr>
                <w:id w:val="1534025546"/>
                <w15:appearance w15:val="hidden"/>
                <w:temporary/>
                <w:showingPlcHdr/>
                <w:placeholder>
                  <w:docPart w:val="12B81E20BF7C4614B4CE28B4F5892526"/>
                </w:placeholder>
                <w:rPr>
                  <w:rFonts w:ascii="Arial" w:hAnsi="Arial" w:cs="Arial" w:asciiTheme="minorAscii" w:hAnsiTheme="minorAscii" w:cstheme="minorAscii"/>
                </w:rPr>
              </w:sdtPr>
              <w:sdtContent>
                <w:r w:rsidRPr="1208C492" w:rsidR="1208C492">
                  <w:rPr>
                    <w:rFonts w:ascii="Arial" w:hAnsi="Arial" w:cs="Arial" w:asciiTheme="minorAscii" w:hAnsiTheme="minorAscii" w:cstheme="minorAscii"/>
                  </w:rPr>
                  <w:t>Deadline</w:t>
                </w:r>
              </w:sdtContent>
              <w:sdtEndPr>
                <w:rPr>
                  <w:rFonts w:ascii="Arial" w:hAnsi="Arial" w:cs="Arial" w:asciiTheme="minorAscii" w:hAnsiTheme="minorAscii" w:cstheme="minorAscii"/>
                </w:rPr>
              </w:sdtEndPr>
            </w:sdt>
          </w:p>
        </w:tc>
      </w:tr>
      <w:tr w:rsidR="1208C492" w:rsidTr="1208C492" w14:paraId="447E213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="1208C492" w:rsidP="1208C492" w:rsidRDefault="1208C492" w14:paraId="47F66D88" w14:textId="4EE09ABD">
            <w:pPr>
              <w:pStyle w:val="ListBullet"/>
              <w:spacing w:after="80"/>
              <w:rPr>
                <w:rFonts w:cs="Arial" w:cstheme="minorAscii"/>
              </w:rPr>
            </w:pPr>
            <w:r w:rsidRPr="1208C492" w:rsidR="1208C492">
              <w:rPr>
                <w:rFonts w:cs="Arial" w:cstheme="minorAscii"/>
              </w:rPr>
              <w:t>Create Excel 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="1208C492" w:rsidP="1208C492" w:rsidRDefault="1208C492" w14:paraId="0D9CA783" w14:textId="71584147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</w:pPr>
            <w:r w:rsidRPr="1208C492" w:rsidR="1208C492">
              <w:rPr>
                <w:rFonts w:cs="Arial" w:cstheme="minorAscii"/>
              </w:rPr>
              <w:t>Joe</w:t>
            </w:r>
          </w:p>
          <w:p w:rsidR="1208C492" w:rsidP="1208C492" w:rsidRDefault="1208C492" w14:paraId="0B3CCB83" w14:textId="270FE0DA">
            <w:pPr>
              <w:spacing w:after="80"/>
              <w:rPr>
                <w:rFonts w:cs="Arial" w:cstheme="minorAsci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="1208C492" w:rsidP="1208C492" w:rsidRDefault="1208C492" w14:paraId="720936C2" w14:textId="2D591D54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</w:pPr>
            <w:r w:rsidRPr="1208C492" w:rsidR="1208C492">
              <w:rPr>
                <w:rFonts w:cs="Arial" w:cstheme="minorAscii"/>
              </w:rPr>
              <w:t>24/04/23</w:t>
            </w:r>
          </w:p>
          <w:p w:rsidR="1208C492" w:rsidP="1208C492" w:rsidRDefault="1208C492" w14:paraId="00ED1038" w14:textId="445D44FE">
            <w:pPr>
              <w:spacing w:after="80"/>
              <w:rPr>
                <w:rFonts w:cs="Arial" w:cstheme="minorAscii"/>
              </w:rPr>
            </w:pPr>
          </w:p>
        </w:tc>
      </w:tr>
      <w:tr w:rsidR="1208C492" w:rsidTr="1208C492" w14:paraId="577C9650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/>
          </w:tcPr>
          <w:p w:rsidR="1208C492" w:rsidP="1208C492" w:rsidRDefault="1208C492" w14:paraId="30978731" w14:textId="7CE900D5">
            <w:pPr>
              <w:pStyle w:val="ListBullet"/>
              <w:spacing w:after="80"/>
              <w:rPr>
                <w:rFonts w:cs="Arial" w:cstheme="minorAscii"/>
              </w:rPr>
            </w:pPr>
            <w:r w:rsidRPr="1208C492" w:rsidR="1208C492">
              <w:rPr>
                <w:rFonts w:cs="Arial" w:cstheme="minorAscii"/>
              </w:rPr>
              <w:t>Add items to 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="1208C492" w:rsidP="1208C492" w:rsidRDefault="1208C492" w14:paraId="0CAFC30F" w14:textId="1B275758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</w:pPr>
            <w:r w:rsidRPr="1208C492" w:rsidR="1208C492">
              <w:rPr>
                <w:rFonts w:cs="Arial" w:cstheme="minorAscii"/>
              </w:rPr>
              <w:t>Everyone</w:t>
            </w:r>
          </w:p>
          <w:p w:rsidR="1208C492" w:rsidP="1208C492" w:rsidRDefault="1208C492" w14:paraId="044BE0FF" w14:textId="15BB4F2F">
            <w:pPr>
              <w:spacing w:after="80"/>
              <w:rPr>
                <w:rFonts w:cs="Arial" w:cstheme="minorAscii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/>
          </w:tcPr>
          <w:p w:rsidR="1208C492" w:rsidP="1208C492" w:rsidRDefault="1208C492" w14:paraId="6A11A402" w14:textId="7DE80840">
            <w:pPr>
              <w:pStyle w:val="Normal"/>
              <w:bidi w:val="0"/>
              <w:spacing w:before="80" w:beforeAutospacing="off" w:after="80" w:afterAutospacing="off" w:line="259" w:lineRule="auto"/>
              <w:ind w:left="0" w:right="0"/>
              <w:jc w:val="left"/>
            </w:pPr>
            <w:r w:rsidRPr="1208C492" w:rsidR="1208C492">
              <w:rPr>
                <w:rFonts w:cs="Arial" w:cstheme="minorAscii"/>
              </w:rPr>
              <w:t>30/04/23</w:t>
            </w:r>
          </w:p>
          <w:p w:rsidR="1208C492" w:rsidP="1208C492" w:rsidRDefault="1208C492" w14:paraId="6A89E36D" w14:textId="510C9D6A">
            <w:pPr>
              <w:spacing w:after="80"/>
              <w:rPr>
                <w:rFonts w:cs="Arial" w:cstheme="minorAscii"/>
              </w:rPr>
            </w:pPr>
          </w:p>
        </w:tc>
      </w:tr>
      <w:tr w:rsidR="1208C492" w:rsidTr="1208C492" w14:paraId="45DB8B0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10" w:type="dxa"/>
            <w:tcMar>
              <w:bottom w:w="288" w:type="dxa"/>
            </w:tcMar>
          </w:tcPr>
          <w:p w:rsidR="1208C492" w:rsidP="1208C492" w:rsidRDefault="1208C492" w14:paraId="20358C86" w14:textId="42E4D2D8">
            <w:pPr>
              <w:pStyle w:val="ListBullet"/>
              <w:spacing w:after="80"/>
              <w:rPr>
                <w:rFonts w:cs="Arial" w:cstheme="minorAscii"/>
              </w:rPr>
            </w:pPr>
            <w:r w:rsidRPr="1208C492" w:rsidR="1208C492">
              <w:rPr>
                <w:rFonts w:cs="Arial" w:cstheme="minorAscii"/>
              </w:rPr>
              <w:t>Add information to readme.md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>
              <w:bottom w:w="288" w:type="dxa"/>
            </w:tcMar>
          </w:tcPr>
          <w:p w:rsidR="5B96EF93" w:rsidP="1208C492" w:rsidRDefault="5B96EF93" w14:paraId="2F9EC9E8" w14:textId="7395EAB9">
            <w:pPr>
              <w:spacing w:after="80"/>
              <w:rPr>
                <w:rFonts w:cs="Arial" w:cstheme="minorAscii"/>
              </w:rPr>
            </w:pPr>
            <w:r w:rsidRPr="1208C492" w:rsidR="5B96EF93">
              <w:rPr>
                <w:rFonts w:cs="Arial" w:cstheme="minorAscii"/>
              </w:rPr>
              <w:t>Jody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54" w:type="dxa"/>
            <w:tcMar>
              <w:bottom w:w="288" w:type="dxa"/>
            </w:tcMar>
          </w:tcPr>
          <w:p w:rsidR="1208C492" w:rsidP="1208C492" w:rsidRDefault="1208C492" w14:paraId="38001430" w14:textId="119A7A5E">
            <w:pPr>
              <w:spacing w:after="80"/>
              <w:rPr>
                <w:rFonts w:cs="Arial" w:cstheme="minorAscii"/>
              </w:rPr>
            </w:pPr>
            <w:r w:rsidRPr="1208C492" w:rsidR="1208C492">
              <w:rPr>
                <w:rFonts w:cs="Arial" w:cstheme="minorAscii"/>
              </w:rPr>
              <w:t>30/04/23</w:t>
            </w:r>
          </w:p>
        </w:tc>
      </w:tr>
    </w:tbl>
    <w:p w:rsidRPr="000547C0" w:rsidR="002B2D13" w:rsidP="00E25782" w:rsidRDefault="00C1744B" w14:paraId="2697D922" w14:textId="77777777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Pr="000547C0" w:rsidR="006344A8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:rsidR="006344A8" w:rsidP="1208C492" w:rsidRDefault="006344A8" w14:paraId="5A06D41A" w14:textId="67728B7E">
      <w:pPr>
        <w:pStyle w:val="Heading4"/>
        <w:rPr>
          <w:rFonts w:cs="Arial" w:cstheme="minorAscii"/>
        </w:rPr>
      </w:pPr>
      <w:sdt>
        <w:sdtPr>
          <w:id w:val="-671956156"/>
          <w15:appearance w15:val="hidden"/>
          <w:temporary/>
          <w:showingPlcHdr/>
          <w:placeholder>
            <w:docPart w:val="4DF79F2F774047ACA1C2A529D9247CCE"/>
          </w:placeholder>
          <w:rPr>
            <w:rFonts w:cs="Arial" w:cstheme="minorAscii"/>
          </w:rPr>
        </w:sdtPr>
        <w:sdtContent>
          <w:r w:rsidRPr="1208C492" w:rsidR="006344A8">
            <w:rPr>
              <w:rFonts w:cs="Arial" w:cstheme="minorAscii"/>
            </w:rPr>
            <w:t>Resources:</w:t>
          </w:r>
        </w:sdtContent>
        <w:sdtEndPr>
          <w:rPr>
            <w:rFonts w:cs="Arial" w:cstheme="minorAscii"/>
          </w:rPr>
        </w:sdtEndPr>
      </w:sdt>
    </w:p>
    <w:p w:rsidR="16D204FC" w:rsidP="1208C492" w:rsidRDefault="16D204FC" w14:paraId="1F2BF1E4" w14:textId="6986B771">
      <w:pPr>
        <w:pStyle w:val="Heading4"/>
        <w:rPr>
          <w:rFonts w:cs="Arial" w:cstheme="minorAscii"/>
        </w:rPr>
      </w:pPr>
      <w:r w:rsidRPr="1208C492" w:rsidR="16D204FC">
        <w:rPr>
          <w:rFonts w:cs="Arial" w:cstheme="minorAscii"/>
          <w:b w:val="0"/>
          <w:bCs w:val="0"/>
        </w:rPr>
        <w:t>Link to resources spreadsheet:</w:t>
      </w:r>
    </w:p>
    <w:p w:rsidRPr="000547C0" w:rsidR="002B2D13" w:rsidP="671916A0" w:rsidRDefault="006344A8" w14:paraId="07676790" w14:textId="5B295F5F">
      <w:pPr>
        <w:rPr>
          <w:rFonts w:cs="Arial" w:cstheme="minorAscii"/>
        </w:rPr>
      </w:pPr>
      <w:hyperlink r:id="R9d9ac758b83a424f">
        <w:r w:rsidRPr="1208C492" w:rsidR="32147A55">
          <w:rPr>
            <w:rStyle w:val="Hyperlink"/>
            <w:rFonts w:cs="Arial" w:cstheme="minorAscii"/>
          </w:rPr>
          <w:t>https://temahau.sharepoint.com/:x:/t/AgileProjectsClassTeamTCS12023_SOC_PRJ/EauioQ7VbXhHiiDrBaHlwzMBBqR5WttLiMSWxfEflml3dg?e=k9uNm4</w:t>
        </w:r>
      </w:hyperlink>
    </w:p>
    <w:p w:rsidRPr="000547C0" w:rsidR="00212D56" w:rsidP="1208C492" w:rsidRDefault="00212D56" w14:paraId="140B9928" w14:textId="678B58C6">
      <w:pPr>
        <w:pStyle w:val="Heading4"/>
        <w:rPr>
          <w:rFonts w:cs="Arial" w:cstheme="minorAscii"/>
        </w:rPr>
      </w:pPr>
      <w:r w:rsidRPr="1208C492" w:rsidR="00212D56">
        <w:rPr>
          <w:rFonts w:cs="Arial" w:cstheme="minorAscii"/>
        </w:rPr>
        <w:t>Date of next meeting:</w:t>
      </w:r>
      <w:r w:rsidRPr="1208C492" w:rsidR="5D47C791">
        <w:rPr>
          <w:rFonts w:cs="Arial" w:cstheme="minorAscii"/>
        </w:rPr>
        <w:t xml:space="preserve"> 01/05/2023</w:t>
      </w:r>
    </w:p>
    <w:p w:rsidRPr="000547C0" w:rsidR="00212D56" w:rsidRDefault="00212D56" w14:paraId="1C4E2CA6" w14:textId="7FE0182E">
      <w:pPr>
        <w:rPr>
          <w:rFonts w:cstheme="minorHAnsi"/>
        </w:rPr>
      </w:pPr>
    </w:p>
    <w:p w:rsidRPr="000547C0" w:rsidR="000547C0" w:rsidRDefault="000547C0" w14:paraId="530C9891" w14:textId="4BDD5A4D">
      <w:pPr>
        <w:rPr>
          <w:rFonts w:cstheme="minorHAnsi"/>
        </w:rPr>
      </w:pPr>
    </w:p>
    <w:p w:rsidRPr="000547C0" w:rsidR="000547C0" w:rsidP="000547C0" w:rsidRDefault="000547C0" w14:paraId="0A3F6814" w14:textId="77777777">
      <w:pPr>
        <w:pStyle w:val="NoSpacing"/>
        <w:rPr>
          <w:rFonts w:asciiTheme="minorHAnsi" w:hAnsiTheme="minorHAnsi" w:cstheme="minorHAnsi"/>
        </w:rPr>
      </w:pPr>
    </w:p>
    <w:p w:rsidRPr="000547C0" w:rsidR="000547C0" w:rsidP="000547C0" w:rsidRDefault="000547C0" w14:paraId="3D88889B" w14:textId="77777777">
      <w:pPr>
        <w:pStyle w:val="NoSpacing"/>
        <w:rPr>
          <w:rFonts w:asciiTheme="minorHAnsi" w:hAnsiTheme="minorHAnsi" w:cstheme="minorHAnsi"/>
        </w:rPr>
      </w:pPr>
    </w:p>
    <w:p w:rsidRPr="000547C0" w:rsidR="000547C0" w:rsidRDefault="000547C0" w14:paraId="05DE148B" w14:textId="77777777">
      <w:pPr>
        <w:rPr>
          <w:rFonts w:cstheme="minorHAnsi"/>
        </w:rPr>
      </w:pPr>
    </w:p>
    <w:sectPr w:rsidRPr="000547C0" w:rsidR="000547C0">
      <w:footerReference w:type="default" r:id="rId10"/>
      <w:footerReference w:type="first" r:id="rId11"/>
      <w:type w:val="continuous"/>
      <w:pgSz w:w="12240" w:h="15840" w:orient="portrait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744B" w:rsidRDefault="00C1744B" w14:paraId="7C31EF32" w14:textId="77777777">
      <w:pPr>
        <w:spacing w:before="0" w:after="0"/>
      </w:pPr>
      <w:r>
        <w:separator/>
      </w:r>
    </w:p>
  </w:endnote>
  <w:endnote w:type="continuationSeparator" w:id="0">
    <w:p w:rsidR="00C1744B" w:rsidRDefault="00C1744B" w14:paraId="2F190730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 w14:paraId="2A3BE068" w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5782" w:rsidP="00212D56" w:rsidRDefault="00E25782" w14:paraId="265D50A5" w14:textId="77777777">
    <w:pPr>
      <w:pStyle w:val="Footer"/>
      <w:tabs>
        <w:tab w:val="right" w:pos="10206"/>
      </w:tabs>
      <w:jc w:val="both"/>
    </w:pPr>
  </w:p>
  <w:p w:rsidR="00212D56" w:rsidP="00212D56" w:rsidRDefault="00212D56" w14:paraId="3B7DB7DA" w14:textId="436C21E6">
    <w:pPr>
      <w:pStyle w:val="Footer"/>
      <w:tabs>
        <w:tab w:val="right" w:pos="10206"/>
      </w:tabs>
      <w:jc w:val="both"/>
      <w:rPr>
        <w:b/>
        <w:bCs/>
        <w:sz w:val="24"/>
        <w:szCs w:val="24"/>
      </w:rPr>
    </w:pPr>
    <w:r w:rsidRPr="00212D56">
      <w:t>ITPM5.248 Agile Projects</w:t>
    </w:r>
    <w:r>
      <w:tab/>
    </w: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212D56" w:rsidP="00212D56" w:rsidRDefault="00212D56" w14:paraId="30D20000" w14:textId="58C3CA4C">
    <w:pPr>
      <w:pStyle w:val="Footer"/>
      <w:tabs>
        <w:tab w:val="right" w:pos="10206"/>
      </w:tabs>
      <w:jc w:val="both"/>
    </w:pPr>
    <w:r w:rsidRPr="00212D56">
      <w:t>Minutes of Meeting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744B" w:rsidRDefault="00C1744B" w14:paraId="3C008039" w14:textId="77777777">
      <w:pPr>
        <w:spacing w:before="0" w:after="0"/>
      </w:pPr>
      <w:r>
        <w:separator/>
      </w:r>
    </w:p>
  </w:footnote>
  <w:footnote w:type="continuationSeparator" w:id="0">
    <w:p w:rsidR="00C1744B" w:rsidRDefault="00C1744B" w14:paraId="17B536C7" w14:textId="77777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2a5edf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8">
    <w:abstractNumId w:val="5"/>
  </w: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trackRevisions w:val="false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C4533"/>
    <w:rsid w:val="001E0877"/>
    <w:rsid w:val="0020000C"/>
    <w:rsid w:val="00212D56"/>
    <w:rsid w:val="002779AB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0194A512"/>
    <w:rsid w:val="08F119DD"/>
    <w:rsid w:val="093A8606"/>
    <w:rsid w:val="094B54D3"/>
    <w:rsid w:val="0A2F5916"/>
    <w:rsid w:val="0BCCA7AE"/>
    <w:rsid w:val="0C67D063"/>
    <w:rsid w:val="0D6680B8"/>
    <w:rsid w:val="0FA00FD9"/>
    <w:rsid w:val="1027E43F"/>
    <w:rsid w:val="1208C492"/>
    <w:rsid w:val="12FDB75A"/>
    <w:rsid w:val="16D204FC"/>
    <w:rsid w:val="1734273E"/>
    <w:rsid w:val="18A40A1D"/>
    <w:rsid w:val="19A48261"/>
    <w:rsid w:val="1A012B14"/>
    <w:rsid w:val="1A2DD2BA"/>
    <w:rsid w:val="1AE1CB66"/>
    <w:rsid w:val="1B2C44BF"/>
    <w:rsid w:val="1EF3C7AC"/>
    <w:rsid w:val="1F0143DD"/>
    <w:rsid w:val="209D143E"/>
    <w:rsid w:val="257872E7"/>
    <w:rsid w:val="259057C3"/>
    <w:rsid w:val="26644854"/>
    <w:rsid w:val="26A693EA"/>
    <w:rsid w:val="27B8A5A5"/>
    <w:rsid w:val="28B013A9"/>
    <w:rsid w:val="28B013A9"/>
    <w:rsid w:val="29372ECA"/>
    <w:rsid w:val="2A067F9B"/>
    <w:rsid w:val="2A6EDB42"/>
    <w:rsid w:val="2C0BF668"/>
    <w:rsid w:val="2D2510DF"/>
    <w:rsid w:val="2E207073"/>
    <w:rsid w:val="32147A55"/>
    <w:rsid w:val="339ABD7D"/>
    <w:rsid w:val="34EEFE7B"/>
    <w:rsid w:val="352815FD"/>
    <w:rsid w:val="36C3E65E"/>
    <w:rsid w:val="3710EA1B"/>
    <w:rsid w:val="38269F3D"/>
    <w:rsid w:val="3BB80832"/>
    <w:rsid w:val="40AAA4CA"/>
    <w:rsid w:val="40E08BF1"/>
    <w:rsid w:val="4189A3A0"/>
    <w:rsid w:val="4347B44F"/>
    <w:rsid w:val="4386371A"/>
    <w:rsid w:val="43E2DD04"/>
    <w:rsid w:val="43F7AF43"/>
    <w:rsid w:val="498D552A"/>
    <w:rsid w:val="49B6F5D3"/>
    <w:rsid w:val="4A76C7E6"/>
    <w:rsid w:val="4B52C634"/>
    <w:rsid w:val="4F1A0FA4"/>
    <w:rsid w:val="50263757"/>
    <w:rsid w:val="5168F9A2"/>
    <w:rsid w:val="52A75160"/>
    <w:rsid w:val="53CEFD90"/>
    <w:rsid w:val="53F0D711"/>
    <w:rsid w:val="5AB0296B"/>
    <w:rsid w:val="5B782C97"/>
    <w:rsid w:val="5B96EF93"/>
    <w:rsid w:val="5D47C791"/>
    <w:rsid w:val="61663393"/>
    <w:rsid w:val="63664F29"/>
    <w:rsid w:val="65139DB2"/>
    <w:rsid w:val="654ACEA4"/>
    <w:rsid w:val="664D0977"/>
    <w:rsid w:val="669DEFEB"/>
    <w:rsid w:val="671916A0"/>
    <w:rsid w:val="6732884C"/>
    <w:rsid w:val="69148B6B"/>
    <w:rsid w:val="6ACE3ABB"/>
    <w:rsid w:val="6B4F2B66"/>
    <w:rsid w:val="6D1E8FD9"/>
    <w:rsid w:val="6D671136"/>
    <w:rsid w:val="6F7B8B41"/>
    <w:rsid w:val="713E0C2A"/>
    <w:rsid w:val="71AC5A52"/>
    <w:rsid w:val="72308C74"/>
    <w:rsid w:val="78290243"/>
    <w:rsid w:val="79F3A1FD"/>
    <w:rsid w:val="7B499008"/>
    <w:rsid w:val="7C7D3242"/>
    <w:rsid w:val="7D2B42BF"/>
    <w:rsid w:val="7F9D9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cs="Times New Roman" w:asciiTheme="minorHAnsi" w:hAnsiTheme="minorHAnsi" w:eastAsiaTheme="minorEastAsia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E0877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eastAsia="ja-JP"/>
    </w:rPr>
  </w:style>
  <w:style w:type="table" w:styleId="FormTable" w:customStyle="1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2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hyperlink" Target="https://temahau.sharepoint.com/:x:/t/AgileProjectsClassTeamTCS12023_SOC_PRJ/EauioQ7VbXhHiiDrBaHlwzMBBqR5WttLiMSWxfEflml3dg?e=k9uNm4" TargetMode="External" Id="R9d9ac758b83a424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AA0BDD74594E5B8E3C0642593BF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5B1EA-ACDD-420A-9D4B-4D53828373A7}"/>
      </w:docPartPr>
      <w:docPartBody>
        <w:p w:rsidR="00515850" w:rsidRDefault="002779AB">
          <w:pPr>
            <w:pStyle w:val="32AA0BDD74594E5B8E3C0642593BF53A"/>
          </w:pPr>
          <w:r>
            <w:t>Date</w:t>
          </w:r>
        </w:p>
      </w:docPartBody>
    </w:docPart>
    <w:docPart>
      <w:docPartPr>
        <w:name w:val="06DD4466C81A43C0A650633A1F70F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163C2-E969-4DF1-90C0-1AD4D731202E}"/>
      </w:docPartPr>
      <w:docPartBody>
        <w:p w:rsidR="00515850" w:rsidRDefault="002779AB">
          <w:pPr>
            <w:pStyle w:val="06DD4466C81A43C0A650633A1F70F607"/>
          </w:pPr>
          <w:r>
            <w:t>Time</w:t>
          </w:r>
        </w:p>
      </w:docPartBody>
    </w:docPart>
    <w:docPart>
      <w:docPartPr>
        <w:name w:val="FD672872AC9641E29A63702A31684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7F73E-9699-4E3B-A9C4-1830F22B2095}"/>
      </w:docPartPr>
      <w:docPartBody>
        <w:p w:rsidR="00515850" w:rsidRDefault="002779AB">
          <w:pPr>
            <w:pStyle w:val="FD672872AC9641E29A63702A31684B36"/>
          </w:pPr>
          <w:r>
            <w:t>Location</w:t>
          </w:r>
        </w:p>
      </w:docPartBody>
    </w:docPart>
    <w:docPart>
      <w:docPartPr>
        <w:name w:val="9FD1AE06EBB04F51898BD8EAD8777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E8AF0-A7A3-4066-AD4A-B4D1C56F32A3}"/>
      </w:docPartPr>
      <w:docPartBody>
        <w:p w:rsidR="00515850" w:rsidRDefault="002779AB">
          <w:pPr>
            <w:pStyle w:val="9FD1AE06EBB04F51898BD8EAD8777EDE"/>
          </w:pPr>
          <w:r w:rsidRPr="00E048B4">
            <w:t>Enter meeting facilitator here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531D4EDA5A894EFCBF25FAA751767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A7E52-98ED-488C-BCD5-2AF7F47E5C62}"/>
      </w:docPartPr>
      <w:docPartBody>
        <w:p w:rsidR="00515850" w:rsidRDefault="002779AB">
          <w:pPr>
            <w:pStyle w:val="531D4EDA5A894EFCBF25FAA751767A70"/>
          </w:pPr>
          <w:r w:rsidRPr="00E048B4">
            <w:t>Enter note taker here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5CD3DD750F1A4716B343B35D60F64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92393-3F13-4756-942E-5F6CCBAFD5F7}"/>
      </w:docPartPr>
      <w:docPartBody>
        <w:p w:rsidR="00515850" w:rsidRDefault="002779AB">
          <w:pPr>
            <w:pStyle w:val="5CD3DD750F1A4716B343B35D60F64826"/>
          </w:pPr>
          <w:r>
            <w:t>Enter agenda item here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93DAE63784FD4FECB77146561E7BA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078AC-9B2E-4697-8140-861BD4645352}"/>
      </w:docPartPr>
      <w:docPartBody>
        <w:p w:rsidR="00515850" w:rsidRDefault="002779AB">
          <w:pPr>
            <w:pStyle w:val="93DAE63784FD4FECB77146561E7BAED2"/>
          </w:pPr>
          <w:r>
            <w:t>Enter presenter here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1411D62C0C334F1D8E30FCCB76E9F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F34F6-1C8B-4207-B528-5C75437FD7FD}"/>
      </w:docPartPr>
      <w:docPartBody>
        <w:p w:rsidR="00515850" w:rsidRDefault="002779AB">
          <w:pPr>
            <w:pStyle w:val="1411D62C0C334F1D8E30FCCB76E9F956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4E8AA598182647F7844D1F3C583D3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0F0CD-E3AA-44DB-A459-40ACD6D4AB9C}"/>
      </w:docPartPr>
      <w:docPartBody>
        <w:p w:rsidR="00515850" w:rsidRDefault="002779AB">
          <w:pPr>
            <w:pStyle w:val="4E8AA598182647F7844D1F3C583D30E8"/>
          </w:pPr>
          <w:r>
            <w:t>Enter conclusions here.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7993182590584F36B47553EF4FB8B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2A964-C149-4117-A3AB-1ABAE391D787}"/>
      </w:docPartPr>
      <w:docPartBody>
        <w:p w:rsidR="00515850" w:rsidRDefault="002779AB">
          <w:pPr>
            <w:pStyle w:val="7993182590584F36B47553EF4FB8B150"/>
          </w:pPr>
          <w:r>
            <w:t>Enter action items here</w:t>
          </w:r>
        </w:p>
      </w:docPartBody>
    </w:docPart>
    <w:docPart>
      <w:docPartPr>
        <w:name w:val="AED49F8CF3E945BC935C7A64B9C3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36564-B3BB-4E17-967C-94564D4F5CE4}"/>
      </w:docPartPr>
      <w:docPartBody>
        <w:p w:rsidR="00515850" w:rsidRDefault="002779AB">
          <w:pPr>
            <w:pStyle w:val="AED49F8CF3E945BC935C7A64B9C3F472"/>
          </w:pPr>
          <w:r>
            <w:t>Enter person responsible here</w:t>
          </w:r>
        </w:p>
      </w:docPartBody>
    </w:docPart>
    <w:docPart>
      <w:docPartPr>
        <w:name w:val="4248DFA4C9C34A9AA2EA187865066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2D841-25F9-4930-BE9F-DFDDB3B34D85}"/>
      </w:docPartPr>
      <w:docPartBody>
        <w:p w:rsidR="00515850" w:rsidRDefault="002779AB">
          <w:pPr>
            <w:pStyle w:val="4248DFA4C9C34A9AA2EA187865066F99"/>
          </w:pPr>
          <w:r>
            <w:t>Enter deadline here</w:t>
          </w:r>
        </w:p>
      </w:docPartBody>
    </w:docPart>
    <w:docPart>
      <w:docPartPr>
        <w:name w:val="D1A8EF78FBD7464C80772789DF912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85C58-FECE-4879-A1A2-7CA538EE485F}"/>
      </w:docPartPr>
      <w:docPartBody>
        <w:p w:rsidR="00515850" w:rsidRDefault="002779AB">
          <w:pPr>
            <w:pStyle w:val="D1A8EF78FBD7464C80772789DF9122A2"/>
          </w:pPr>
          <w:r>
            <w:t>Enter action items here</w:t>
          </w:r>
        </w:p>
      </w:docPartBody>
    </w:docPart>
    <w:docPart>
      <w:docPartPr>
        <w:name w:val="F037A2D573AA4FE6A2BE2205F505B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91556-218F-482E-B2F2-4BF5DDE0295F}"/>
      </w:docPartPr>
      <w:docPartBody>
        <w:p w:rsidR="00515850" w:rsidRDefault="002779AB">
          <w:pPr>
            <w:pStyle w:val="F037A2D573AA4FE6A2BE2205F505BFEA"/>
          </w:pPr>
          <w:r>
            <w:t>Enter person responsible here</w:t>
          </w:r>
        </w:p>
      </w:docPartBody>
    </w:docPart>
    <w:docPart>
      <w:docPartPr>
        <w:name w:val="03F030CB40FA424CBBA742F9B0CE1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BA5FB-B0FB-40B8-9973-66D9A381F28B}"/>
      </w:docPartPr>
      <w:docPartBody>
        <w:p w:rsidR="00515850" w:rsidRDefault="002779AB">
          <w:pPr>
            <w:pStyle w:val="03F030CB40FA424CBBA742F9B0CE11EC"/>
          </w:pPr>
          <w:r>
            <w:t>Enter deadline here</w:t>
          </w:r>
        </w:p>
      </w:docPartBody>
    </w:docPart>
    <w:docPart>
      <w:docPartPr>
        <w:name w:val="B97A24B5040548F9BF1B99E31C5E8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0F761-E694-4EBC-993C-6E4EAF6DB17F}"/>
      </w:docPartPr>
      <w:docPartBody>
        <w:p w:rsidR="00515850" w:rsidRDefault="002779AB">
          <w:pPr>
            <w:pStyle w:val="B97A24B5040548F9BF1B99E31C5E8674"/>
          </w:pPr>
          <w:r>
            <w:t>Enter action items here</w:t>
          </w:r>
        </w:p>
      </w:docPartBody>
    </w:docPart>
    <w:docPart>
      <w:docPartPr>
        <w:name w:val="8D7CFFE150034721BA0CEF51CF845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56F36-DE43-4F18-A513-07B21064EA29}"/>
      </w:docPartPr>
      <w:docPartBody>
        <w:p w:rsidR="00515850" w:rsidRDefault="002779AB">
          <w:pPr>
            <w:pStyle w:val="8D7CFFE150034721BA0CEF51CF8451A5"/>
          </w:pPr>
          <w:r>
            <w:t>Enter person responsible here</w:t>
          </w:r>
        </w:p>
      </w:docPartBody>
    </w:docPart>
    <w:docPart>
      <w:docPartPr>
        <w:name w:val="7D16E939102F44659A88884796731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09815-2E58-4182-876B-8B2DC7410C78}"/>
      </w:docPartPr>
      <w:docPartBody>
        <w:p w:rsidR="00515850" w:rsidRDefault="002779AB">
          <w:pPr>
            <w:pStyle w:val="7D16E939102F44659A88884796731DB4"/>
          </w:pPr>
          <w:r>
            <w:t>Enter deadline here</w:t>
          </w:r>
        </w:p>
      </w:docPartBody>
    </w:docPart>
    <w:docPart>
      <w:docPartPr>
        <w:name w:val="7C5513B57B4847C581F647D18F293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C3D63-163D-4F6E-88C1-44DB31288386}"/>
      </w:docPartPr>
      <w:docPartBody>
        <w:p w:rsidR="00515850" w:rsidRDefault="002779AB">
          <w:pPr>
            <w:pStyle w:val="7C5513B57B4847C581F647D18F293CA0"/>
          </w:pPr>
          <w:r>
            <w:t>Enter agenda item here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1191D00890F547AF9B960B581C8BF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17C82-65EF-4FE0-9FDD-294F0AFEE75C}"/>
      </w:docPartPr>
      <w:docPartBody>
        <w:p w:rsidR="00515850" w:rsidRDefault="002779AB">
          <w:pPr>
            <w:pStyle w:val="1191D00890F547AF9B960B581C8BFC79"/>
          </w:pPr>
          <w:r>
            <w:t>Enter presenter here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4285F303F52E4A13ACD9DA3E9373A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2524-F20B-4EC7-97F6-DC1E585E1240}"/>
      </w:docPartPr>
      <w:docPartBody>
        <w:p w:rsidR="00515850" w:rsidRDefault="002779AB">
          <w:pPr>
            <w:pStyle w:val="4285F303F52E4A13ACD9DA3E9373A3E3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AC549A975344436BB5835ECDD0CCD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561D9-6ED5-4A06-8EF9-C98F81244491}"/>
      </w:docPartPr>
      <w:docPartBody>
        <w:p w:rsidR="00515850" w:rsidRDefault="002779AB">
          <w:pPr>
            <w:pStyle w:val="AC549A975344436BB5835ECDD0CCDDE7"/>
          </w:pPr>
          <w:r>
            <w:t>Enter conclusions here.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21CDAC4F25354FA6947B67C46E4FA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71585-C175-48A0-B90C-CE6AE049A0EA}"/>
      </w:docPartPr>
      <w:docPartBody>
        <w:p w:rsidR="00515850" w:rsidRDefault="002779AB">
          <w:pPr>
            <w:pStyle w:val="21CDAC4F25354FA6947B67C46E4FA14D"/>
          </w:pPr>
          <w:r>
            <w:t>Enter action items here</w:t>
          </w:r>
        </w:p>
      </w:docPartBody>
    </w:docPart>
    <w:docPart>
      <w:docPartPr>
        <w:name w:val="4437440F0B0F4E6A8E6D594A9989F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D87B6-D582-4687-85CF-273367AC7825}"/>
      </w:docPartPr>
      <w:docPartBody>
        <w:p w:rsidR="00515850" w:rsidRDefault="002779AB">
          <w:pPr>
            <w:pStyle w:val="4437440F0B0F4E6A8E6D594A9989F345"/>
          </w:pPr>
          <w:r>
            <w:t>Enter person responsible here</w:t>
          </w:r>
        </w:p>
      </w:docPartBody>
    </w:docPart>
    <w:docPart>
      <w:docPartPr>
        <w:name w:val="99D083E3AC5743EFBCCEC863AEFA0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97F59-0C02-469D-81F1-DD3E6B122A01}"/>
      </w:docPartPr>
      <w:docPartBody>
        <w:p w:rsidR="00515850" w:rsidRDefault="002779AB">
          <w:pPr>
            <w:pStyle w:val="99D083E3AC5743EFBCCEC863AEFA00E1"/>
          </w:pPr>
          <w:r>
            <w:t>Enter deadline here</w:t>
          </w:r>
        </w:p>
      </w:docPartBody>
    </w:docPart>
    <w:docPart>
      <w:docPartPr>
        <w:name w:val="7FA608E43E9143A7BD7D9F76906FD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BE9F9-E7B9-46C6-96A5-9496527EF5F5}"/>
      </w:docPartPr>
      <w:docPartBody>
        <w:p w:rsidR="00515850" w:rsidRDefault="002779AB">
          <w:pPr>
            <w:pStyle w:val="7FA608E43E9143A7BD7D9F76906FD850"/>
          </w:pPr>
          <w:r>
            <w:t>Enter action items here</w:t>
          </w:r>
        </w:p>
      </w:docPartBody>
    </w:docPart>
    <w:docPart>
      <w:docPartPr>
        <w:name w:val="43545A57ED664B3BA892BDAA35D7C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65559-AB24-4E91-9DD2-2337B29ED885}"/>
      </w:docPartPr>
      <w:docPartBody>
        <w:p w:rsidR="00515850" w:rsidRDefault="002779AB">
          <w:pPr>
            <w:pStyle w:val="43545A57ED664B3BA892BDAA35D7C9CA"/>
          </w:pPr>
          <w:r>
            <w:t>Enter person responsible here</w:t>
          </w:r>
        </w:p>
      </w:docPartBody>
    </w:docPart>
    <w:docPart>
      <w:docPartPr>
        <w:name w:val="EA9B565DA36B47E780336153E8607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C1E2A-5073-43FA-A77D-0A7DC3488EEC}"/>
      </w:docPartPr>
      <w:docPartBody>
        <w:p w:rsidR="00515850" w:rsidRDefault="002779AB">
          <w:pPr>
            <w:pStyle w:val="EA9B565DA36B47E780336153E8607086"/>
          </w:pPr>
          <w:r>
            <w:t>Enter deadline here</w:t>
          </w:r>
        </w:p>
      </w:docPartBody>
    </w:docPart>
    <w:docPart>
      <w:docPartPr>
        <w:name w:val="1E0745ED4F6B41C2B78E418067DBC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3DD95-A447-4475-ADF3-A5468A1A41A7}"/>
      </w:docPartPr>
      <w:docPartBody>
        <w:p w:rsidR="00515850" w:rsidRDefault="002779AB">
          <w:pPr>
            <w:pStyle w:val="1E0745ED4F6B41C2B78E418067DBCB73"/>
          </w:pPr>
          <w:r>
            <w:t>Enter action items here</w:t>
          </w:r>
        </w:p>
      </w:docPartBody>
    </w:docPart>
    <w:docPart>
      <w:docPartPr>
        <w:name w:val="00D6A885C6A44E11AB521E893DD9B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88822-8C12-4774-AEFF-3CF9505D4394}"/>
      </w:docPartPr>
      <w:docPartBody>
        <w:p w:rsidR="00515850" w:rsidRDefault="002779AB">
          <w:pPr>
            <w:pStyle w:val="00D6A885C6A44E11AB521E893DD9BD4C"/>
          </w:pPr>
          <w:r>
            <w:t>Enter person responsible here</w:t>
          </w:r>
        </w:p>
      </w:docPartBody>
    </w:docPart>
    <w:docPart>
      <w:docPartPr>
        <w:name w:val="AFF40DFDF4DB4AAFA323F91FFFFAE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46B01-C0FE-4B83-88EF-B3A638AA90C1}"/>
      </w:docPartPr>
      <w:docPartBody>
        <w:p w:rsidR="00515850" w:rsidRDefault="002779AB">
          <w:pPr>
            <w:pStyle w:val="AFF40DFDF4DB4AAFA323F91FFFFAE19B"/>
          </w:pPr>
          <w:r>
            <w:t>Enter deadline here</w:t>
          </w:r>
        </w:p>
      </w:docPartBody>
    </w:docPart>
    <w:docPart>
      <w:docPartPr>
        <w:name w:val="DE3E9C545E724810BC5CBC4A87DE8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5069C-3795-4391-9629-9E2C5E794D67}"/>
      </w:docPartPr>
      <w:docPartBody>
        <w:p w:rsidR="00515850" w:rsidRDefault="002779AB">
          <w:pPr>
            <w:pStyle w:val="DE3E9C545E724810BC5CBC4A87DE83DB"/>
          </w:pPr>
          <w:r>
            <w:t>Enter agenda item here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7CDDE32F6CF241C9B316BA044F614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A6133-87C6-4252-BF00-AC6E3E46F5B2}"/>
      </w:docPartPr>
      <w:docPartBody>
        <w:p w:rsidR="00515850" w:rsidRDefault="002779AB">
          <w:pPr>
            <w:pStyle w:val="7CDDE32F6CF241C9B316BA044F61466D"/>
          </w:pPr>
          <w:r>
            <w:t>Enter presenter here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E9DB98758E54449DA35BD8279E925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3A3DF-D19E-47D6-8493-D2E9B7EDCB0E}"/>
      </w:docPartPr>
      <w:docPartBody>
        <w:p w:rsidR="00515850" w:rsidRDefault="002779AB">
          <w:pPr>
            <w:pStyle w:val="E9DB98758E54449DA35BD8279E9250E8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EF05E96CB5B84A43BA33D7947225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E4D4E-F90A-4D8A-B567-4BF5376D6B0A}"/>
      </w:docPartPr>
      <w:docPartBody>
        <w:p w:rsidR="00515850" w:rsidRDefault="002779AB">
          <w:pPr>
            <w:pStyle w:val="EF05E96CB5B84A43BA33D79472251667"/>
          </w:pPr>
          <w:r>
            <w:t>Enter conclusions here.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2C9C677E7E24448AE35B9F543B97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C0775-BCC5-4038-8FC5-9AD892F1917C}"/>
      </w:docPartPr>
      <w:docPartBody>
        <w:p w:rsidR="00515850" w:rsidRDefault="002779AB">
          <w:pPr>
            <w:pStyle w:val="12C9C677E7E24448AE35B9F543B97C76"/>
          </w:pPr>
          <w:r>
            <w:t>Enter action items here</w:t>
          </w:r>
        </w:p>
      </w:docPartBody>
    </w:docPart>
    <w:docPart>
      <w:docPartPr>
        <w:name w:val="FB0D418A9BEC4D66A7F0B8D0218A5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09E6B-256E-49C6-B671-87E7E2DC4407}"/>
      </w:docPartPr>
      <w:docPartBody>
        <w:p w:rsidR="00515850" w:rsidRDefault="002779AB">
          <w:pPr>
            <w:pStyle w:val="FB0D418A9BEC4D66A7F0B8D0218A5063"/>
          </w:pPr>
          <w:r>
            <w:t>Enter person responsible here</w:t>
          </w:r>
        </w:p>
      </w:docPartBody>
    </w:docPart>
    <w:docPart>
      <w:docPartPr>
        <w:name w:val="DD57A60C8B14401A9D9F91F475037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92094-8BD5-4EE9-9B33-399836F95120}"/>
      </w:docPartPr>
      <w:docPartBody>
        <w:p w:rsidR="00515850" w:rsidRDefault="002779AB">
          <w:pPr>
            <w:pStyle w:val="DD57A60C8B14401A9D9F91F475037F70"/>
          </w:pPr>
          <w:r>
            <w:t>Enter deadline here</w:t>
          </w:r>
        </w:p>
      </w:docPartBody>
    </w:docPart>
    <w:docPart>
      <w:docPartPr>
        <w:name w:val="73C6D07DDEFE4CCBADFE5485D6F9F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03D46-8299-4C0E-AD31-5A9F5090C3C4}"/>
      </w:docPartPr>
      <w:docPartBody>
        <w:p w:rsidR="00515850" w:rsidRDefault="002779AB">
          <w:pPr>
            <w:pStyle w:val="73C6D07DDEFE4CCBADFE5485D6F9FCBD"/>
          </w:pPr>
          <w:r>
            <w:t>Enter action items here</w:t>
          </w:r>
        </w:p>
      </w:docPartBody>
    </w:docPart>
    <w:docPart>
      <w:docPartPr>
        <w:name w:val="840FD30229BD4AA09AA562EDC5199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8BB3B-85ED-4A21-B48D-79A8C723740C}"/>
      </w:docPartPr>
      <w:docPartBody>
        <w:p w:rsidR="00515850" w:rsidRDefault="002779AB">
          <w:pPr>
            <w:pStyle w:val="840FD30229BD4AA09AA562EDC5199D1A"/>
          </w:pPr>
          <w:r>
            <w:t>Enter person responsible here</w:t>
          </w:r>
        </w:p>
      </w:docPartBody>
    </w:docPart>
    <w:docPart>
      <w:docPartPr>
        <w:name w:val="027C45BBC995493FBA6509A012031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6D5D9-5492-497B-B1CF-35DA5411C21E}"/>
      </w:docPartPr>
      <w:docPartBody>
        <w:p w:rsidR="00515850" w:rsidRDefault="002779AB">
          <w:pPr>
            <w:pStyle w:val="027C45BBC995493FBA6509A012031471"/>
          </w:pPr>
          <w:r>
            <w:t>Enter deadline here</w:t>
          </w:r>
        </w:p>
      </w:docPartBody>
    </w:docPart>
    <w:docPart>
      <w:docPartPr>
        <w:name w:val="ABAE1ED33D57420D967390EE80E41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3526D-F54E-4064-915A-00D9894EDB95}"/>
      </w:docPartPr>
      <w:docPartBody>
        <w:p w:rsidR="00515850" w:rsidRDefault="002779AB">
          <w:pPr>
            <w:pStyle w:val="ABAE1ED33D57420D967390EE80E414E8"/>
          </w:pPr>
          <w:r>
            <w:t>Enter action items here</w:t>
          </w:r>
        </w:p>
      </w:docPartBody>
    </w:docPart>
    <w:docPart>
      <w:docPartPr>
        <w:name w:val="22642E2A03CD41CEBEC88B3979F7D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14A27-475A-4E5D-89E7-38C45408C17C}"/>
      </w:docPartPr>
      <w:docPartBody>
        <w:p w:rsidR="00515850" w:rsidRDefault="002779AB">
          <w:pPr>
            <w:pStyle w:val="22642E2A03CD41CEBEC88B3979F7DE30"/>
          </w:pPr>
          <w:r>
            <w:t>Enter person responsible here</w:t>
          </w:r>
        </w:p>
      </w:docPartBody>
    </w:docPart>
    <w:docPart>
      <w:docPartPr>
        <w:name w:val="72402A0CE0B74396A00630C6220A2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EE3D5-243C-477D-98AC-3164259C9391}"/>
      </w:docPartPr>
      <w:docPartBody>
        <w:p w:rsidR="00515850" w:rsidRDefault="002779AB">
          <w:pPr>
            <w:pStyle w:val="72402A0CE0B74396A00630C6220A2A99"/>
          </w:pPr>
          <w:r>
            <w:t>Enter deadline here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F37C3BDA72B44BD7A382E5B448BB3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CA263-B768-4CB8-B7DA-EC7EF8C9E01C}"/>
      </w:docPartPr>
      <w:docPartBody>
        <w:p w:rsidR="00515850" w:rsidRDefault="002779AB">
          <w:pPr>
            <w:pStyle w:val="F37C3BDA72B44BD7A382E5B448BB3E78"/>
          </w:pPr>
          <w:r>
            <w:t>Enter resources here.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  <w:docPart>
      <w:docPartPr>
        <w:name w:val="E9F3DDC509AD4BFFA4CCDE1FCF3F4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62A7A-EB07-4109-A81B-5EAA156C50D1}"/>
      </w:docPartPr>
      <w:docPartBody>
        <w:p w:rsidR="00515850" w:rsidRDefault="002779AB" w:rsidP="002779AB">
          <w:pPr>
            <w:pStyle w:val="E9F3DDC509AD4BFFA4CCDE1FCF3F4DCF"/>
          </w:pPr>
          <w:r>
            <w:t>Enter any special notes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69DA174FED7544B45E0C6D4B0723E0" ma:contentTypeVersion="2" ma:contentTypeDescription="Create a new document." ma:contentTypeScope="" ma:versionID="582ff5627effb12efd93a08de78bc852">
  <xsd:schema xmlns:xsd="http://www.w3.org/2001/XMLSchema" xmlns:xs="http://www.w3.org/2001/XMLSchema" xmlns:p="http://schemas.microsoft.com/office/2006/metadata/properties" xmlns:ns2="86647cec-6b75-4a13-93e5-e3fddca720a1" targetNamespace="http://schemas.microsoft.com/office/2006/metadata/properties" ma:root="true" ma:fieldsID="d87d7a60df653bc38a277a22279ef8f6" ns2:_="">
    <xsd:import namespace="86647cec-6b75-4a13-93e5-e3fddca720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647cec-6b75-4a13-93e5-e3fddca720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1C2BA1-5A58-41E8-9F5F-E1D93BBA148B}"/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Informal meeting minutes.dotx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Wintringham Jody Ellen</lastModifiedBy>
  <revision>8</revision>
  <dcterms:created xsi:type="dcterms:W3CDTF">2021-08-05T00:04:00.0000000Z</dcterms:created>
  <dcterms:modified xsi:type="dcterms:W3CDTF">2023-04-24T02:34:50.0612752Z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0x0101003469DA174FED7544B45E0C6D4B0723E0</vt:lpwstr>
  </property>
</Properties>
</file>